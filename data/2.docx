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91B5" w14:textId="77777777" w:rsidR="002C6190" w:rsidRDefault="002C619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7ADEE" wp14:editId="01A8671F">
                <wp:simplePos x="0" y="0"/>
                <wp:positionH relativeFrom="margin">
                  <wp:align>right</wp:align>
                </wp:positionH>
                <wp:positionV relativeFrom="margin">
                  <wp:posOffset>-517525</wp:posOffset>
                </wp:positionV>
                <wp:extent cx="4039047" cy="676275"/>
                <wp:effectExtent l="0" t="0" r="19050" b="285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047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3FEBE5" w14:textId="77777777" w:rsidR="002C6190" w:rsidRPr="004D7AC1" w:rsidRDefault="004D7AC1" w:rsidP="004D7AC1">
                            <w:pPr>
                              <w:pStyle w:val="BoxesHeading1"/>
                              <w:rPr>
                                <w:sz w:val="32"/>
                                <w:szCs w:val="32"/>
                              </w:rPr>
                            </w:pPr>
                            <w:r w:rsidRPr="004D7AC1">
                              <w:rPr>
                                <w:sz w:val="32"/>
                                <w:szCs w:val="32"/>
                              </w:rPr>
                              <w:t>ER Call</w:t>
                            </w:r>
                            <w:r w:rsidR="002231E2" w:rsidRPr="004D7AC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C6190" w:rsidRPr="004D7AC1">
                              <w:rPr>
                                <w:sz w:val="32"/>
                                <w:szCs w:val="32"/>
                              </w:rPr>
                              <w:t>Schedule</w:t>
                            </w:r>
                          </w:p>
                          <w:p w14:paraId="774994D1" w14:textId="77777777" w:rsidR="002C6190" w:rsidRPr="004D7AC1" w:rsidRDefault="0051696E">
                            <w:pPr>
                              <w:pStyle w:val="BoxesHeading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June</w:t>
                            </w:r>
                            <w:r w:rsidR="00F85140">
                              <w:rPr>
                                <w:sz w:val="32"/>
                                <w:szCs w:val="32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63500" tIns="63500" rIns="63500" bIns="635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7ADEE" id="Rectangle 4" o:spid="_x0000_s1026" style="position:absolute;margin-left:266.85pt;margin-top:-40.75pt;width:318.05pt;height:5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" strokeweight="2pt">
                <v:textbox inset="5pt,5pt,5pt,5pt">
                  <w:txbxContent>
                    <w:p w14:paraId="683FEBE5" w14:textId="77777777" w:rsidR="002C6190" w:rsidRPr="004D7AC1" w:rsidRDefault="004D7AC1" w:rsidP="004D7AC1">
                      <w:pPr>
                        <w:pStyle w:val="BoxesHeading1"/>
                        <w:rPr>
                          <w:sz w:val="32"/>
                          <w:szCs w:val="32"/>
                        </w:rPr>
                      </w:pPr>
                      <w:r w:rsidRPr="004D7AC1">
                        <w:rPr>
                          <w:sz w:val="32"/>
                          <w:szCs w:val="32"/>
                        </w:rPr>
                        <w:t>ER Call</w:t>
                      </w:r>
                      <w:r w:rsidR="002231E2" w:rsidRPr="004D7AC1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C6190" w:rsidRPr="004D7AC1">
                        <w:rPr>
                          <w:sz w:val="32"/>
                          <w:szCs w:val="32"/>
                        </w:rPr>
                        <w:t>Schedule</w:t>
                      </w:r>
                    </w:p>
                    <w:p w14:paraId="774994D1" w14:textId="77777777" w:rsidR="002C6190" w:rsidRPr="004D7AC1" w:rsidRDefault="0051696E">
                      <w:pPr>
                        <w:pStyle w:val="BoxesHeading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June</w:t>
                      </w:r>
                      <w:r w:rsidR="00F85140">
                        <w:rPr>
                          <w:sz w:val="32"/>
                          <w:szCs w:val="32"/>
                        </w:rPr>
                        <w:t xml:space="preserve"> 2023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61E14">
        <w:t xml:space="preserve"> </w:t>
      </w:r>
    </w:p>
    <w:p w14:paraId="41ADB50E" w14:textId="77777777" w:rsidR="00AC55DC" w:rsidRDefault="00C0511A">
      <w:pPr>
        <w:pStyle w:val="JazzyHeading10"/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8B3B4" wp14:editId="7B62D701">
                <wp:simplePos x="0" y="0"/>
                <wp:positionH relativeFrom="margin">
                  <wp:posOffset>123825</wp:posOffset>
                </wp:positionH>
                <wp:positionV relativeFrom="margin">
                  <wp:posOffset>215900</wp:posOffset>
                </wp:positionV>
                <wp:extent cx="6819900" cy="90297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902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52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4"/>
                              <w:gridCol w:w="1504"/>
                              <w:gridCol w:w="1504"/>
                              <w:gridCol w:w="1504"/>
                              <w:gridCol w:w="1504"/>
                              <w:gridCol w:w="1504"/>
                              <w:gridCol w:w="1504"/>
                            </w:tblGrid>
                            <w:tr w:rsidR="002C6190" w14:paraId="25E25EC7" w14:textId="77777777" w:rsidTr="004D7AC1">
                              <w:trPr>
                                <w:trHeight w:val="274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0D658F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FE0AB3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Mon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ED304C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Tue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762A115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Wed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CA9BCA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Thu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C76334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Fri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35C564" w14:textId="77777777" w:rsidR="002C6190" w:rsidRPr="00C0511A" w:rsidRDefault="002C6190" w:rsidP="004D7AC1">
                                  <w:pPr>
                                    <w:pStyle w:val="BoxesHeading2"/>
                                    <w:spacing w:before="0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C0511A">
                                    <w:rPr>
                                      <w:b/>
                                      <w:sz w:val="20"/>
                                    </w:rPr>
                                    <w:t>Sat</w:t>
                                  </w:r>
                                </w:p>
                              </w:tc>
                            </w:tr>
                            <w:tr w:rsidR="00F37AB8" w:rsidRPr="002C6190" w14:paraId="2B51553D" w14:textId="77777777" w:rsidTr="00920580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5ABCC6" w14:textId="77777777" w:rsidR="00503399" w:rsidRPr="00F85140" w:rsidRDefault="00503399" w:rsidP="00503399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08F8E2" w14:textId="77777777" w:rsidR="00503399" w:rsidRPr="00F85140" w:rsidRDefault="00503399" w:rsidP="009F104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40C0CF" w14:textId="77777777" w:rsidR="00503399" w:rsidRPr="00F85140" w:rsidRDefault="00503399" w:rsidP="009F104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317C59" w14:textId="77777777" w:rsidR="00503399" w:rsidRPr="00636583" w:rsidRDefault="00503399" w:rsidP="009F10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F7C302E" w14:textId="77777777" w:rsidR="009F104E" w:rsidRPr="004D7AC1" w:rsidRDefault="004D734D" w:rsidP="009F104E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  <w:p w14:paraId="5A514A59" w14:textId="77777777" w:rsidR="009F104E" w:rsidRPr="004D7AC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7B9E1910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7B3467C1" w14:textId="77777777" w:rsidR="009F104E" w:rsidRPr="008D3981" w:rsidRDefault="00125432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ARCAND</w:t>
                                  </w:r>
                                </w:p>
                                <w:p w14:paraId="247D5B83" w14:textId="77777777" w:rsidR="009F104E" w:rsidRPr="004E0D4E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4E0D4E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</w:t>
                                  </w:r>
                                </w:p>
                                <w:p w14:paraId="782C88ED" w14:textId="77777777" w:rsidR="009F104E" w:rsidRPr="00A839B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839B1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5F8DF238" w14:textId="77777777" w:rsidR="009F104E" w:rsidRPr="00A839B1" w:rsidRDefault="00125432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 xml:space="preserve">OSADCHUK  </w:t>
                                  </w:r>
                                </w:p>
                                <w:p w14:paraId="63922D93" w14:textId="77777777" w:rsidR="009F104E" w:rsidRPr="007F3604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EB5B6E" w14:textId="77777777" w:rsidR="009F104E" w:rsidRPr="0005023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F3604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551F94E7" w14:textId="77777777" w:rsidR="007F3604" w:rsidRPr="00C865C6" w:rsidRDefault="007F3604" w:rsidP="007F36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ILIRIANI</w:t>
                                  </w:r>
                                </w:p>
                                <w:p w14:paraId="37A04B31" w14:textId="77777777" w:rsidR="009F104E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717883" w14:textId="77777777" w:rsidR="009F104E" w:rsidRDefault="009F104E" w:rsidP="009F10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B28E7AB" w14:textId="77777777" w:rsidR="0065176F" w:rsidRDefault="009F104E" w:rsidP="009F10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BUXTON</w:t>
                                  </w:r>
                                </w:p>
                                <w:p w14:paraId="1B4C8029" w14:textId="77777777" w:rsidR="00F37AB8" w:rsidRPr="004D7AC1" w:rsidRDefault="00F37AB8" w:rsidP="00F37A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DD743E" w14:textId="77777777" w:rsidR="009F104E" w:rsidRPr="004D7AC1" w:rsidRDefault="004D734D" w:rsidP="009F104E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  <w:p w14:paraId="2AC15613" w14:textId="77777777" w:rsidR="009F104E" w:rsidRPr="004D7AC1" w:rsidRDefault="004D734D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</w:t>
                                  </w:r>
                                </w:p>
                                <w:p w14:paraId="560FF1CA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CBBB8E3" w14:textId="77777777" w:rsidR="009F104E" w:rsidRPr="008D3981" w:rsidRDefault="00BC57DF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  <w:r w:rsidR="009F104E" w:rsidRPr="008D3981"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  <w:p w14:paraId="08B0A287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  <w:p w14:paraId="7B57C226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0C012FA" w14:textId="77777777" w:rsidR="009F104E" w:rsidRPr="008D3981" w:rsidRDefault="00700CB2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13A505AC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D74CE9" w14:textId="77777777" w:rsidR="009F104E" w:rsidRPr="008D3981" w:rsidRDefault="009F104E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2AAE4DAE" w14:textId="77777777" w:rsidR="009F104E" w:rsidRDefault="00A53470" w:rsidP="009F104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LOW</w:t>
                                  </w:r>
                                </w:p>
                                <w:p w14:paraId="7BE6C72D" w14:textId="77777777" w:rsidR="009F104E" w:rsidRDefault="009F104E" w:rsidP="009F104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F7407AD" w14:textId="77777777" w:rsidR="00F37AB8" w:rsidRPr="00181E78" w:rsidRDefault="009F104E" w:rsidP="00C4694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774296">
                                    <w:rPr>
                                      <w:sz w:val="14"/>
                                      <w:szCs w:val="14"/>
                                    </w:rPr>
                                    <w:t xml:space="preserve">TIM </w:t>
                                  </w:r>
                                  <w:r w:rsidR="00C46946">
                                    <w:rPr>
                                      <w:sz w:val="14"/>
                                      <w:szCs w:val="14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1575B48" w14:textId="77777777" w:rsidR="00F37AB8" w:rsidRDefault="004D734D" w:rsidP="0066453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0F558E0F" w14:textId="77777777" w:rsidR="0066453A" w:rsidRDefault="0066453A" w:rsidP="0066453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379211" w14:textId="77777777" w:rsidR="0066453A" w:rsidRPr="008D3981" w:rsidRDefault="0066453A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0800-1800</w:t>
                                  </w:r>
                                </w:p>
                                <w:p w14:paraId="4EEB797E" w14:textId="77777777" w:rsidR="0066453A" w:rsidRPr="009F104E" w:rsidRDefault="00E30C6C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0721E"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3AA0BABA" w14:textId="77777777" w:rsidR="0066453A" w:rsidRPr="009F104E" w:rsidRDefault="0066453A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285740" w14:textId="77777777" w:rsidR="0066453A" w:rsidRPr="009F104E" w:rsidRDefault="0066453A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DA7F861" w14:textId="77777777" w:rsidR="009F104E" w:rsidRDefault="009F104E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FF0A20B" w14:textId="77777777" w:rsidR="009F104E" w:rsidRDefault="009F104E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D853CC3" w14:textId="77777777" w:rsidR="0066453A" w:rsidRPr="008D3981" w:rsidRDefault="0066453A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1800-0800</w:t>
                                  </w:r>
                                </w:p>
                                <w:p w14:paraId="3B78EA98" w14:textId="77777777" w:rsidR="009F104E" w:rsidRDefault="00C81ABC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3981">
                                    <w:rPr>
                                      <w:sz w:val="16"/>
                                      <w:szCs w:val="16"/>
                                    </w:rPr>
                                    <w:t>T WONG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28CC9652" w14:textId="77777777" w:rsidR="003D5226" w:rsidRDefault="003D5226" w:rsidP="00642BE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BAF9E1B" w14:textId="77777777" w:rsidR="009F104E" w:rsidRPr="0066453A" w:rsidRDefault="009F104E" w:rsidP="003D5226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3D5226">
                                    <w:rPr>
                                      <w:sz w:val="14"/>
                                      <w:szCs w:val="14"/>
                                    </w:rPr>
                                    <w:t>BLAINE</w:t>
                                  </w:r>
                                </w:p>
                              </w:tc>
                            </w:tr>
                            <w:tr w:rsidR="002C6190" w:rsidRPr="002C6190" w14:paraId="3B3CB720" w14:textId="77777777" w:rsidTr="00C0511A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3FE06C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  <w:p w14:paraId="2F917237" w14:textId="77777777" w:rsidR="00BB74D3" w:rsidRPr="00B840C8" w:rsidRDefault="00BB74D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79D77FCB" w14:textId="77777777" w:rsidR="00BB74D3" w:rsidRPr="00C81ABC" w:rsidRDefault="00BB74D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5B4E8A74" w14:textId="77777777" w:rsidR="00BB74D3" w:rsidRPr="00C81ABC" w:rsidRDefault="00700CB2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6F2259C8" w14:textId="77777777" w:rsidR="0066453A" w:rsidRPr="00C81ABC" w:rsidRDefault="0066453A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DB3F1A" w14:textId="77777777" w:rsidR="0066453A" w:rsidRPr="00C81ABC" w:rsidRDefault="0066453A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D107C38" w14:textId="77777777" w:rsidR="0066453A" w:rsidRPr="00C81ABC" w:rsidRDefault="0066453A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C7A5DE3" w14:textId="77777777" w:rsidR="00BB74D3" w:rsidRPr="00C81ABC" w:rsidRDefault="00BB74D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5D70BCBB" w14:textId="77777777" w:rsidR="00BB74D3" w:rsidRPr="00C81ABC" w:rsidRDefault="00BB74D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1800 - 0800</w:t>
                                  </w:r>
                                </w:p>
                                <w:p w14:paraId="49054805" w14:textId="77777777" w:rsidR="00BB74D3" w:rsidRDefault="00482F39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TAN</w:t>
                                  </w:r>
                                </w:p>
                                <w:p w14:paraId="6AA8CBD8" w14:textId="77777777" w:rsidR="00615765" w:rsidRDefault="00615765" w:rsidP="00BB74D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8A10A1D" w14:textId="77777777" w:rsidR="00BB74D3" w:rsidRDefault="0066453A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3D5226">
                                    <w:rPr>
                                      <w:sz w:val="14"/>
                                      <w:szCs w:val="14"/>
                                    </w:rPr>
                                    <w:t>BLAINE</w:t>
                                  </w:r>
                                </w:p>
                                <w:p w14:paraId="050DE2EA" w14:textId="77777777" w:rsidR="00C701E3" w:rsidRPr="004D7AC1" w:rsidRDefault="00C701E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C6DF76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  <w:p w14:paraId="68776B09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85228D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12F49220" w14:textId="77777777" w:rsidR="0066453A" w:rsidRPr="00C81ABC" w:rsidRDefault="00C57A9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  <w:r w:rsidR="00503399"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  <w:p w14:paraId="4B9691F1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  <w:p w14:paraId="6A69ACDB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3193362" w14:textId="77777777" w:rsidR="00503399" w:rsidRPr="00C81ABC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28D53109" w14:textId="77777777" w:rsidR="0066453A" w:rsidRPr="004E0D4E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15C6F89E" w14:textId="77777777" w:rsidR="00D63F4C" w:rsidRPr="00050231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E1A20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0D3C90C8" w14:textId="77777777" w:rsidR="00CE1A20" w:rsidRPr="00C865C6" w:rsidRDefault="00CE1A20" w:rsidP="00CE1A2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LABELLE</w:t>
                                  </w:r>
                                </w:p>
                                <w:p w14:paraId="678AF1CA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86AC7DF" w14:textId="77777777" w:rsidR="00615765" w:rsidRDefault="00615765" w:rsidP="004D7AC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38288A9" w14:textId="77777777" w:rsidR="00743383" w:rsidRPr="00636583" w:rsidRDefault="0066453A" w:rsidP="0045645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456456">
                                    <w:rPr>
                                      <w:sz w:val="14"/>
                                      <w:szCs w:val="14"/>
                                    </w:rPr>
                                    <w:t>CYBULSKIE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C17C49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  <w:p w14:paraId="46C9BB89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42C4764" w14:textId="77777777" w:rsidR="00896C29" w:rsidRPr="003D2ACB" w:rsidRDefault="00896C29" w:rsidP="00896C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D2ACB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71BBB240" w14:textId="77777777" w:rsidR="00503399" w:rsidRPr="00C81ABC" w:rsidRDefault="00B90AF7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D2ACB">
                                    <w:rPr>
                                      <w:sz w:val="16"/>
                                      <w:szCs w:val="16"/>
                                    </w:rPr>
                                    <w:t>BLAINE</w:t>
                                  </w:r>
                                  <w:r w:rsidR="00503399"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48B222CE" w14:textId="77777777" w:rsidR="0066453A" w:rsidRPr="00C81ABC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EE25DB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6F2F2769" w14:textId="77777777" w:rsidR="00503399" w:rsidRPr="00C81ABC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7F07D3DD" w14:textId="77777777" w:rsidR="0066453A" w:rsidRPr="00C81ABC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A57B4B4" w14:textId="77777777" w:rsidR="00D63F4C" w:rsidRPr="00C81ABC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41BC3B20" w14:textId="77777777" w:rsidR="00503399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MCKAY</w:t>
                                  </w:r>
                                </w:p>
                                <w:p w14:paraId="6D351D61" w14:textId="77777777" w:rsidR="0066453A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9B4FB84" w14:textId="77777777" w:rsidR="00743383" w:rsidRPr="00636583" w:rsidRDefault="00503399" w:rsidP="0066453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VARRIN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21B260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  <w:p w14:paraId="6AC4C1EC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19506BA7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D3EB551" w14:textId="77777777" w:rsidR="00503399" w:rsidRPr="00C81ABC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  <w:r w:rsidR="00503399"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29BEC17D" w14:textId="77777777" w:rsidR="0066453A" w:rsidRPr="004E0D4E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1611A2D1" w14:textId="77777777" w:rsidR="00503399" w:rsidRPr="004C6D00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C6D00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3D9FED90" w14:textId="77777777" w:rsidR="004C6D00" w:rsidRPr="009D064E" w:rsidRDefault="004C6D00" w:rsidP="004C6D0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064E">
                                    <w:rPr>
                                      <w:sz w:val="16"/>
                                      <w:szCs w:val="16"/>
                                    </w:rPr>
                                    <w:t>CYBULSKIE</w:t>
                                  </w:r>
                                </w:p>
                                <w:p w14:paraId="3B698BA6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5B1F2D14" w14:textId="77777777" w:rsidR="0066453A" w:rsidRPr="00C81ABC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561146EF" w14:textId="77777777" w:rsidR="00503399" w:rsidRPr="00066F27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A2C94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6FDB2386" w14:textId="77777777" w:rsidR="00503399" w:rsidRDefault="00DA2C9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ILIRIANI</w:t>
                                  </w:r>
                                </w:p>
                                <w:p w14:paraId="44EED0AD" w14:textId="77777777" w:rsidR="0066453A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8C86693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>N. WANG</w:t>
                                  </w:r>
                                </w:p>
                                <w:p w14:paraId="5B13D431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2C03DE2" w14:textId="77777777" w:rsidR="00743383" w:rsidRPr="004D7AC1" w:rsidRDefault="00743383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12D806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  <w:p w14:paraId="21F63E9D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7ECCDE1B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1471A02E" w14:textId="77777777" w:rsidR="0066453A" w:rsidRPr="00C81ABC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661ACD9D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2D4EF62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4944E74A" w14:textId="77777777" w:rsidR="00503399" w:rsidRPr="00C81ABC" w:rsidRDefault="00700CB2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7369EE87" w14:textId="77777777" w:rsidR="0066453A" w:rsidRPr="00C81ABC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F0996B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463A78C2" w14:textId="77777777" w:rsidR="00066F27" w:rsidRDefault="003C6F0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ARCAND</w:t>
                                  </w:r>
                                </w:p>
                                <w:p w14:paraId="4C3790FA" w14:textId="77777777" w:rsidR="0066453A" w:rsidRDefault="0066453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C1B33F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>BLAINE</w:t>
                                  </w:r>
                                </w:p>
                                <w:p w14:paraId="440624FE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AC60B73" w14:textId="77777777" w:rsidR="00743383" w:rsidRPr="004D7AC1" w:rsidRDefault="00743383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B21930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  <w:p w14:paraId="7D7D1B2E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3889E42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6B2C2F34" w14:textId="77777777" w:rsidR="00615765" w:rsidRPr="00C81ABC" w:rsidRDefault="00A5347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LOW</w:t>
                                  </w:r>
                                </w:p>
                                <w:p w14:paraId="191BC6F1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59ABD88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309D953F" w14:textId="77777777" w:rsidR="00503399" w:rsidRPr="00C81ABC" w:rsidRDefault="00C57A9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</w:p>
                                <w:p w14:paraId="28735732" w14:textId="77777777" w:rsidR="00615765" w:rsidRPr="00C81ABC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BE4F3AD" w14:textId="77777777" w:rsidR="00464BCF" w:rsidRPr="00C81ABC" w:rsidRDefault="00464BCF" w:rsidP="00464BC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49651DDF" w14:textId="77777777" w:rsidR="00503399" w:rsidRDefault="00C81ABC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T WONG</w:t>
                                  </w:r>
                                </w:p>
                                <w:p w14:paraId="4737CEC0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037451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DAVIS</w:t>
                                  </w:r>
                                </w:p>
                                <w:p w14:paraId="769215B9" w14:textId="77777777" w:rsidR="00743383" w:rsidRPr="004D7AC1" w:rsidRDefault="00743383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58534A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  <w:p w14:paraId="20802C1B" w14:textId="77777777" w:rsidR="00503399" w:rsidRPr="00B840C8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7028C2B3" w14:textId="77777777" w:rsidR="00503399" w:rsidRPr="00C81ABC" w:rsidRDefault="00503399" w:rsidP="00C81AB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66C24463" w14:textId="77777777" w:rsidR="00503399" w:rsidRPr="00C81ABC" w:rsidRDefault="00E30C6C" w:rsidP="00C81AB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45C67171" w14:textId="77777777" w:rsidR="00503399" w:rsidRPr="004E0D4E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4E0D4E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68FACFF8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0947B7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112386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8CC92F" w14:textId="77777777" w:rsidR="00503399" w:rsidRPr="003D360A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1800 - 0800</w:t>
                                  </w:r>
                                </w:p>
                                <w:p w14:paraId="440EF381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A07721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306E99C" w14:textId="77777777" w:rsidR="00743383" w:rsidRPr="004D7AC1" w:rsidRDefault="00503399" w:rsidP="002C399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2421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2C399C">
                                    <w:rPr>
                                      <w:sz w:val="14"/>
                                      <w:szCs w:val="14"/>
                                    </w:rPr>
                                    <w:t>RADKE</w:t>
                                  </w:r>
                                </w:p>
                              </w:tc>
                            </w:tr>
                            <w:tr w:rsidR="002C6190" w:rsidRPr="002C6190" w14:paraId="0321EC16" w14:textId="77777777" w:rsidTr="00C0511A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4A1BF9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  <w:p w14:paraId="6D1FE5AA" w14:textId="77777777" w:rsidR="00503399" w:rsidRPr="00B840C8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7BBA8C29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3EA00631" w14:textId="77777777" w:rsidR="00503399" w:rsidRPr="004D7AC1" w:rsidRDefault="00700CB2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1C1A650A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3BA2DEF0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4F80C4" w14:textId="77777777" w:rsidR="00615765" w:rsidRPr="004D7AC1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F0BC866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213F228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1800 - 0800</w:t>
                                  </w:r>
                                </w:p>
                                <w:p w14:paraId="423DC12C" w14:textId="77777777" w:rsidR="00503399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56288A40" w14:textId="77777777" w:rsidR="00EF058B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C4CAE36" w14:textId="77777777" w:rsidR="00743383" w:rsidRPr="004D7AC1" w:rsidRDefault="00503399" w:rsidP="002C399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2421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B85EF0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2C399C">
                                    <w:rPr>
                                      <w:sz w:val="14"/>
                                      <w:szCs w:val="14"/>
                                    </w:rPr>
                                    <w:t>RADKE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C43C36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  <w:p w14:paraId="0746C15B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0747C73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4FD7310D" w14:textId="77777777" w:rsidR="00503399" w:rsidRPr="00C81ABC" w:rsidRDefault="00B90AF7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BLAINE</w:t>
                                  </w:r>
                                  <w:r w:rsidR="00503399"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0D81A16F" w14:textId="77777777" w:rsidR="00615765" w:rsidRPr="00C81ABC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1ACD68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1500 </w:t>
                                  </w:r>
                                  <w:r w:rsidR="00615765" w:rsidRPr="00C81ABC">
                                    <w:rPr>
                                      <w:sz w:val="16"/>
                                      <w:szCs w:val="16"/>
                                    </w:rPr>
                                    <w:t>–</w:t>
                                  </w: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2200</w:t>
                                  </w:r>
                                </w:p>
                                <w:p w14:paraId="3C46DD75" w14:textId="77777777" w:rsidR="00615765" w:rsidRPr="00615765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05AAA0B5" w14:textId="77777777" w:rsidR="00503399" w:rsidRPr="00615765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DE3F300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E1A20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2CEE507F" w14:textId="77777777" w:rsidR="00CE1A20" w:rsidRPr="00C865C6" w:rsidRDefault="00CE1A20" w:rsidP="00CE1A2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LABELLE</w:t>
                                  </w:r>
                                </w:p>
                                <w:p w14:paraId="4D92D79A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5660305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>RADKE</w:t>
                                  </w:r>
                                </w:p>
                                <w:p w14:paraId="058E82A7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736FE1C" w14:textId="77777777" w:rsidR="00FF00D2" w:rsidRPr="004D7AC1" w:rsidRDefault="00FF00D2" w:rsidP="0046167C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BF4FEA" w14:textId="77777777" w:rsidR="002C6190" w:rsidRPr="004D7AC1" w:rsidRDefault="004D734D" w:rsidP="00B014EE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  <w:p w14:paraId="7D699261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5621934A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611C680E" w14:textId="77777777" w:rsidR="00615765" w:rsidRPr="00C81ABC" w:rsidRDefault="00E31B71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BLAINE</w:t>
                                  </w:r>
                                </w:p>
                                <w:p w14:paraId="19D0C9B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79D62E4A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28BAC66B" w14:textId="77777777" w:rsidR="00503399" w:rsidRPr="00C81ABC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205AC253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DDC09E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5A335EC3" w14:textId="77777777" w:rsidR="00F51695" w:rsidRDefault="00F51695" w:rsidP="00F516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N. WANG</w:t>
                                  </w:r>
                                </w:p>
                                <w:p w14:paraId="7FC75838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D906670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0373A5">
                                    <w:rPr>
                                      <w:sz w:val="14"/>
                                      <w:szCs w:val="14"/>
                                    </w:rPr>
                                    <w:t>BLAINE</w:t>
                                  </w:r>
                                </w:p>
                                <w:p w14:paraId="47B6A789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5460C3C" w14:textId="77777777" w:rsidR="00FF00D2" w:rsidRPr="004D7AC1" w:rsidRDefault="00FF00D2" w:rsidP="002231E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502EFE" w14:textId="77777777" w:rsidR="002C6190" w:rsidRPr="004D7AC1" w:rsidRDefault="004D734D" w:rsidP="00E9177F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  <w:p w14:paraId="3E278DE8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0E7BC9A3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DF32936" w14:textId="77777777" w:rsidR="00615765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3480E2E5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4F8D42B5" w14:textId="77777777" w:rsidR="00503399" w:rsidRPr="004D6E0E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6E0E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944F996" w14:textId="77777777" w:rsidR="00503399" w:rsidRPr="004D6E0E" w:rsidRDefault="004D6E0E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6E0E"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6627D58B" w14:textId="77777777" w:rsidR="00615765" w:rsidRPr="00C81ABC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21381E9F" w14:textId="77777777" w:rsidR="00503399" w:rsidRPr="00F51695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1A84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00FB8D89" w14:textId="77777777" w:rsidR="005304DA" w:rsidRDefault="00D81A8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GODSOE</w:t>
                                  </w:r>
                                </w:p>
                                <w:p w14:paraId="4D717718" w14:textId="77777777" w:rsidR="00D81A84" w:rsidRDefault="00D81A8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4F2A1A6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ED287D">
                                    <w:rPr>
                                      <w:sz w:val="14"/>
                                      <w:szCs w:val="14"/>
                                    </w:rPr>
                                    <w:t>CYBULSKIE</w:t>
                                  </w:r>
                                </w:p>
                                <w:p w14:paraId="3B3018A6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F2E6CC0" w14:textId="77777777" w:rsidR="00FF00D2" w:rsidRPr="004D7AC1" w:rsidRDefault="004D7AC1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ED06C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  <w:p w14:paraId="1A5EB4CD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3E4ACFCD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5712AF35" w14:textId="77777777" w:rsidR="00615765" w:rsidRPr="00C81ABC" w:rsidRDefault="003C6F0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ARCAND</w:t>
                                  </w:r>
                                </w:p>
                                <w:p w14:paraId="02D865E4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42C982F1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B15FB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47B12A59" w14:textId="77777777" w:rsidR="00503399" w:rsidRPr="00C81ABC" w:rsidRDefault="001B15F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MUNGHAM</w:t>
                                  </w:r>
                                </w:p>
                                <w:p w14:paraId="72B27E28" w14:textId="77777777" w:rsidR="00615765" w:rsidRPr="00C81ABC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49EBEF7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1910DC14" w14:textId="77777777" w:rsidR="00503399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36D7B6A5" w14:textId="77777777" w:rsidR="00BC57DF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C86A772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LOW</w:t>
                                  </w:r>
                                </w:p>
                                <w:p w14:paraId="24D2692D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719B5FF" w14:textId="77777777" w:rsidR="00FF00D2" w:rsidRPr="004D7AC1" w:rsidRDefault="00FF00D2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67B886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  <w:p w14:paraId="561ED20F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776D5A25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9282F55" w14:textId="77777777" w:rsidR="00615765" w:rsidRPr="00C81ABC" w:rsidRDefault="00C57A9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LOW</w:t>
                                  </w:r>
                                </w:p>
                                <w:p w14:paraId="55ACAD5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5C81C34E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92E8117" w14:textId="77777777" w:rsidR="00503399" w:rsidRPr="00C81ABC" w:rsidRDefault="00487C41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TAN</w:t>
                                  </w:r>
                                </w:p>
                                <w:p w14:paraId="081B55EE" w14:textId="77777777" w:rsidR="00503399" w:rsidRPr="004E0D4E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1BBC47A2" w14:textId="77777777" w:rsidR="00503399" w:rsidRPr="00D7740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E1A20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2114BFDC" w14:textId="77777777" w:rsidR="00CE1A20" w:rsidRPr="00C865C6" w:rsidRDefault="00CE1A20" w:rsidP="00CE1A2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LABELLE</w:t>
                                  </w:r>
                                </w:p>
                                <w:p w14:paraId="341122A1" w14:textId="77777777" w:rsidR="00615765" w:rsidRDefault="0061576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06A4DD0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681458">
                                    <w:rPr>
                                      <w:sz w:val="14"/>
                                      <w:szCs w:val="14"/>
                                    </w:rPr>
                                    <w:t>BUXTON</w:t>
                                  </w:r>
                                </w:p>
                                <w:p w14:paraId="5937D770" w14:textId="77777777" w:rsidR="00FF00D2" w:rsidRPr="004D7AC1" w:rsidRDefault="00FF00D2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50CA57" w14:textId="77777777" w:rsidR="002C6190" w:rsidRPr="00995D77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17</w:t>
                                  </w:r>
                                </w:p>
                                <w:p w14:paraId="0C6F3F9B" w14:textId="77777777" w:rsidR="00BB74D3" w:rsidRPr="00995D77" w:rsidRDefault="00BB74D3" w:rsidP="00BB74D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95D77"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22E7C22D" w14:textId="77777777" w:rsidR="00E30C6C" w:rsidRPr="00C81ABC" w:rsidRDefault="00E30C6C" w:rsidP="00E30C6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3010F9E9" w14:textId="77777777" w:rsidR="00E30C6C" w:rsidRPr="00C81ABC" w:rsidRDefault="00E30C6C" w:rsidP="00E30C6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16503704" w14:textId="77777777" w:rsidR="00E30C6C" w:rsidRPr="004E0D4E" w:rsidRDefault="00E30C6C" w:rsidP="00E30C6C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4E0D4E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1E5B3FFD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B294D8" w14:textId="77777777" w:rsidR="00C67A4A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704E455" w14:textId="77777777" w:rsidR="00503399" w:rsidRPr="00995D77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B85DC1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70876">
                                    <w:rPr>
                                      <w:sz w:val="16"/>
                                      <w:szCs w:val="16"/>
                                    </w:rPr>
                                    <w:t xml:space="preserve">1800 </w:t>
                                  </w:r>
                                  <w:r w:rsidR="00270876" w:rsidRPr="00270876">
                                    <w:rPr>
                                      <w:sz w:val="16"/>
                                      <w:szCs w:val="16"/>
                                    </w:rPr>
                                    <w:t>–</w:t>
                                  </w:r>
                                  <w:r w:rsidRPr="00270876">
                                    <w:rPr>
                                      <w:sz w:val="16"/>
                                      <w:szCs w:val="16"/>
                                    </w:rPr>
                                    <w:t xml:space="preserve"> 0800</w:t>
                                  </w:r>
                                </w:p>
                                <w:p w14:paraId="28F19CE4" w14:textId="77777777" w:rsidR="00270876" w:rsidRPr="00995D77" w:rsidRDefault="00270876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581CA042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D3CDE1D" w14:textId="77777777" w:rsidR="00FF00D2" w:rsidRPr="00995D77" w:rsidRDefault="00503399" w:rsidP="00BD79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95D77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BD797F">
                                    <w:rPr>
                                      <w:sz w:val="14"/>
                                      <w:szCs w:val="14"/>
                                    </w:rPr>
                                    <w:t xml:space="preserve"> BUXTON</w:t>
                                  </w:r>
                                </w:p>
                              </w:tc>
                            </w:tr>
                            <w:tr w:rsidR="002C6190" w:rsidRPr="002C6190" w14:paraId="0E09241A" w14:textId="77777777" w:rsidTr="00C0511A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6AAA89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</w:p>
                                <w:p w14:paraId="621D197E" w14:textId="77777777" w:rsidR="00503399" w:rsidRPr="00B840C8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1167F1CF" w14:textId="77777777" w:rsidR="00503399" w:rsidRPr="00F52745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52745">
                                    <w:rPr>
                                      <w:sz w:val="16"/>
                                      <w:szCs w:val="16"/>
                                    </w:rPr>
                                    <w:t xml:space="preserve">0800 </w:t>
                                  </w:r>
                                  <w:r w:rsidR="00F52745" w:rsidRPr="00F52745">
                                    <w:rPr>
                                      <w:sz w:val="16"/>
                                      <w:szCs w:val="16"/>
                                    </w:rPr>
                                    <w:t>–</w:t>
                                  </w:r>
                                  <w:r w:rsidRPr="00F52745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F52745" w:rsidRPr="00F52745">
                                    <w:rPr>
                                      <w:sz w:val="16"/>
                                      <w:szCs w:val="16"/>
                                    </w:rPr>
                                    <w:t>1300</w:t>
                                  </w:r>
                                </w:p>
                                <w:p w14:paraId="5BB44F6A" w14:textId="77777777" w:rsidR="00F52745" w:rsidRPr="00F52745" w:rsidRDefault="00F5274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52745"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</w:p>
                                <w:p w14:paraId="2F577EB5" w14:textId="77777777" w:rsidR="00F52745" w:rsidRPr="00F52745" w:rsidRDefault="00F5274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AA4C07E" w14:textId="77777777" w:rsidR="00F52745" w:rsidRPr="00F52745" w:rsidRDefault="00F5274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52745">
                                    <w:rPr>
                                      <w:sz w:val="16"/>
                                      <w:szCs w:val="16"/>
                                    </w:rPr>
                                    <w:t>1300-1800</w:t>
                                  </w:r>
                                </w:p>
                                <w:p w14:paraId="2D797A57" w14:textId="77777777" w:rsidR="00503399" w:rsidRPr="00F52745" w:rsidRDefault="00F52745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52745">
                                    <w:rPr>
                                      <w:sz w:val="16"/>
                                      <w:szCs w:val="16"/>
                                    </w:rPr>
                                    <w:t>CLARK</w:t>
                                  </w:r>
                                  <w:r w:rsidR="00503399" w:rsidRPr="00F52745">
                                    <w:rPr>
                                      <w:sz w:val="16"/>
                                      <w:szCs w:val="16"/>
                                    </w:rPr>
                                    <w:t xml:space="preserve">   </w:t>
                                  </w:r>
                                </w:p>
                                <w:p w14:paraId="285729E8" w14:textId="77777777" w:rsidR="00C67A4A" w:rsidRPr="00C81ABC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32EF7C01" w14:textId="77777777" w:rsidR="00C67A4A" w:rsidRPr="00C81ABC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2874FA39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E1A20">
                                    <w:rPr>
                                      <w:sz w:val="16"/>
                                      <w:szCs w:val="16"/>
                                    </w:rPr>
                                    <w:t>1800 - 0800</w:t>
                                  </w:r>
                                </w:p>
                                <w:p w14:paraId="2AB0179A" w14:textId="77777777" w:rsidR="00CE1A20" w:rsidRPr="00C865C6" w:rsidRDefault="00CE1A20" w:rsidP="00CE1A2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LABELLE</w:t>
                                  </w:r>
                                </w:p>
                                <w:p w14:paraId="40863FF1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4FE7F3" w14:textId="77777777" w:rsidR="00FF00D2" w:rsidRPr="004D7AC1" w:rsidRDefault="00503399" w:rsidP="00C67A4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2421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B85EF0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BD797F">
                                    <w:rPr>
                                      <w:sz w:val="14"/>
                                      <w:szCs w:val="14"/>
                                    </w:rPr>
                                    <w:t>BUXTON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9824898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19</w:t>
                                  </w:r>
                                </w:p>
                                <w:p w14:paraId="6627B7AC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1CBE3421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47E28604" w14:textId="77777777" w:rsidR="00503399" w:rsidRPr="00181E78" w:rsidRDefault="00234623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34623">
                                    <w:rPr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 w:rsidR="00E30C6C" w:rsidRPr="00234623">
                                    <w:rPr>
                                      <w:sz w:val="16"/>
                                      <w:szCs w:val="16"/>
                                    </w:rPr>
                                    <w:t>SADCHUK</w:t>
                                  </w:r>
                                </w:p>
                                <w:p w14:paraId="583C31DA" w14:textId="77777777" w:rsidR="00503399" w:rsidRPr="00AB2846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AB284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18514F57" w14:textId="77777777" w:rsidR="00503399" w:rsidRPr="00234623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34623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025D799A" w14:textId="77777777" w:rsidR="00503399" w:rsidRPr="00234623" w:rsidRDefault="00234623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34623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570EB6E0" w14:textId="77777777" w:rsidR="00C67A4A" w:rsidRPr="00AB2846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6A8A967A" w14:textId="77777777" w:rsidR="00D63F4C" w:rsidRPr="00C81ABC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61BBB4C3" w14:textId="77777777" w:rsidR="00503399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79129300" w14:textId="77777777" w:rsidR="00C67A4A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89E51FF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51695">
                                    <w:rPr>
                                      <w:sz w:val="14"/>
                                      <w:szCs w:val="14"/>
                                    </w:rPr>
                                    <w:t>RADKE</w:t>
                                  </w:r>
                                </w:p>
                                <w:p w14:paraId="4CBC8C29" w14:textId="77777777" w:rsidR="00FF00D2" w:rsidRPr="004D7AC1" w:rsidRDefault="00FF00D2" w:rsidP="0046167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59E9A4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  <w:p w14:paraId="2C65363C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1DE66CD" w14:textId="77777777" w:rsidR="00896C29" w:rsidRPr="00C81ABC" w:rsidRDefault="00896C29" w:rsidP="00896C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0C1A997F" w14:textId="77777777" w:rsidR="00896C29" w:rsidRPr="00C81ABC" w:rsidRDefault="00700CB2" w:rsidP="00896C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737F5A8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77BFD7A2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15C05ADD" w14:textId="77777777" w:rsidR="00503399" w:rsidRPr="00C81ABC" w:rsidRDefault="00C57A9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</w:p>
                                <w:p w14:paraId="0F6A914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6530A3D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3ABC6C4D" w14:textId="77777777" w:rsidR="00F51695" w:rsidRPr="00EB095D" w:rsidRDefault="00EF058B" w:rsidP="00F5169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FBF">
                                    <w:rPr>
                                      <w:sz w:val="16"/>
                                      <w:szCs w:val="16"/>
                                    </w:rPr>
                                    <w:t>MCKAY</w:t>
                                  </w:r>
                                </w:p>
                                <w:p w14:paraId="69938AE8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C44C451" w14:textId="77777777" w:rsidR="00033E4C" w:rsidRDefault="00033E4C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52C2FB1" w14:textId="77777777" w:rsidR="00FF00D2" w:rsidRPr="00F52745" w:rsidRDefault="00503399" w:rsidP="0046167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0373A5">
                                    <w:rPr>
                                      <w:sz w:val="14"/>
                                      <w:szCs w:val="14"/>
                                    </w:rPr>
                                    <w:t>BUXTON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2E7218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21</w:t>
                                  </w:r>
                                </w:p>
                                <w:p w14:paraId="5FDBBF8F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0C50BDAC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10893878" w14:textId="77777777" w:rsidR="00503399" w:rsidRPr="004D7AC1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34623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7B4803EB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14CB54A5" w14:textId="77777777" w:rsidR="00503399" w:rsidRPr="002F7FBF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FBF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577B0499" w14:textId="77777777" w:rsidR="00503399" w:rsidRPr="002F7FBF" w:rsidRDefault="002F7FB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F7FBF">
                                    <w:rPr>
                                      <w:sz w:val="16"/>
                                      <w:szCs w:val="16"/>
                                    </w:rPr>
                                    <w:t>N WANG</w:t>
                                  </w:r>
                                </w:p>
                                <w:p w14:paraId="256C4670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45D6FCE5" w14:textId="77777777" w:rsidR="00503399" w:rsidRPr="00F51695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462E8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63B0BE99" w14:textId="77777777" w:rsidR="00503399" w:rsidRDefault="003462E8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KOZAK</w:t>
                                  </w:r>
                                </w:p>
                                <w:p w14:paraId="0E8CD285" w14:textId="77777777" w:rsidR="003462E8" w:rsidRDefault="003462E8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B74F11D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DAVIS</w:t>
                                  </w:r>
                                </w:p>
                                <w:p w14:paraId="6052B33C" w14:textId="77777777" w:rsidR="00FF00D2" w:rsidRPr="004D7AC1" w:rsidRDefault="00FF00D2" w:rsidP="0046167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B2EC7F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22</w:t>
                                  </w:r>
                                </w:p>
                                <w:p w14:paraId="6E27ACF5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032337A2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7919E271" w14:textId="77777777" w:rsidR="00503399" w:rsidRPr="00C81ABC" w:rsidRDefault="00E31B71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711109C7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35B10A75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63EB0B62" w14:textId="77777777" w:rsidR="00503399" w:rsidRPr="00AA4386" w:rsidRDefault="003C6F04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ARCAND</w:t>
                                  </w:r>
                                </w:p>
                                <w:p w14:paraId="4B20A97C" w14:textId="77777777" w:rsidR="00636583" w:rsidRPr="00AB2846" w:rsidRDefault="00636583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3F12CFB1" w14:textId="77777777" w:rsidR="00464BCF" w:rsidRPr="00A63B2B" w:rsidRDefault="00464BCF" w:rsidP="00464BC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462E8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4FB68461" w14:textId="77777777" w:rsidR="00464BCF" w:rsidRDefault="003462E8" w:rsidP="00464BC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KOZAK</w:t>
                                  </w:r>
                                </w:p>
                                <w:p w14:paraId="2801573B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7C2BAE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51695">
                                    <w:rPr>
                                      <w:sz w:val="14"/>
                                      <w:szCs w:val="14"/>
                                    </w:rPr>
                                    <w:t>N WANG</w:t>
                                  </w:r>
                                </w:p>
                                <w:p w14:paraId="74A4835B" w14:textId="77777777" w:rsidR="00FF00D2" w:rsidRPr="004D7AC1" w:rsidRDefault="00FF00D2" w:rsidP="004D7A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502F65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23</w:t>
                                  </w:r>
                                </w:p>
                                <w:p w14:paraId="2D3720EA" w14:textId="77777777" w:rsidR="00503399" w:rsidRPr="004D7AC1" w:rsidRDefault="0065176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503399"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36F68813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2ACF1D4A" w14:textId="77777777" w:rsidR="00503399" w:rsidRPr="00C81ABC" w:rsidRDefault="00700CB2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66A3784C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284AE256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5BD9D834" w14:textId="77777777" w:rsidR="00503399" w:rsidRDefault="00A5347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LOW</w:t>
                                  </w:r>
                                </w:p>
                                <w:p w14:paraId="4F48305C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F7421B9" w14:textId="77777777" w:rsidR="00503399" w:rsidRPr="00033E4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52C3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453E8A0D" w14:textId="77777777" w:rsidR="00503399" w:rsidRDefault="00252C3C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</w:p>
                                <w:p w14:paraId="0B42F861" w14:textId="77777777" w:rsidR="00033E4C" w:rsidRDefault="00033E4C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33F6B0B" w14:textId="77777777" w:rsidR="00F52745" w:rsidRDefault="00503399" w:rsidP="0077429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0DA3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774296">
                                    <w:rPr>
                                      <w:sz w:val="14"/>
                                      <w:szCs w:val="14"/>
                                    </w:rPr>
                                    <w:t>TIM CLARK</w:t>
                                  </w:r>
                                </w:p>
                                <w:p w14:paraId="52FA5B9D" w14:textId="77777777" w:rsidR="00503399" w:rsidRDefault="00503399" w:rsidP="0050339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9996EF9" w14:textId="77777777" w:rsidR="00FF00D2" w:rsidRPr="004D7AC1" w:rsidRDefault="00FF00D2" w:rsidP="0046167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433799" w14:textId="77777777" w:rsidR="002C6190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24</w:t>
                                  </w:r>
                                </w:p>
                                <w:p w14:paraId="33B8CD10" w14:textId="77777777" w:rsidR="00503399" w:rsidRPr="00B840C8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539FA88B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2F11AC25" w14:textId="77777777" w:rsidR="00503399" w:rsidRDefault="00E30C6C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5405E480" w14:textId="77777777" w:rsidR="00C67A4A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11BF345" w14:textId="77777777" w:rsidR="00C67A4A" w:rsidRPr="00AF6A15" w:rsidRDefault="00C67A4A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505FB5" w14:textId="77777777" w:rsidR="00503399" w:rsidRPr="00AB2846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2E745ABA" w14:textId="77777777" w:rsidR="00503399" w:rsidRPr="00AB2846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AB284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40C96AD9" w14:textId="77777777" w:rsidR="00503399" w:rsidRPr="00995D77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95F7E">
                                    <w:rPr>
                                      <w:sz w:val="16"/>
                                      <w:szCs w:val="16"/>
                                    </w:rPr>
                                    <w:t>1800 - 0800</w:t>
                                  </w:r>
                                </w:p>
                                <w:p w14:paraId="0A14DDCA" w14:textId="77777777" w:rsidR="00503399" w:rsidRDefault="00095F7E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5D8D4D2C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0D67312" w14:textId="77777777" w:rsidR="00FF00D2" w:rsidRPr="004D7AC1" w:rsidRDefault="00503399" w:rsidP="00C4694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2421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46946">
                                    <w:rPr>
                                      <w:sz w:val="14"/>
                                      <w:szCs w:val="14"/>
                                    </w:rPr>
                                    <w:t>CLARK</w:t>
                                  </w:r>
                                </w:p>
                              </w:tc>
                            </w:tr>
                            <w:tr w:rsidR="005F2187" w:rsidRPr="002C6190" w14:paraId="6B2475D1" w14:textId="77777777" w:rsidTr="0099522D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B385" w14:textId="77777777" w:rsidR="005F2187" w:rsidRPr="004D7AC1" w:rsidRDefault="004D734D" w:rsidP="00846F12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  <w:p w14:paraId="0885A007" w14:textId="77777777" w:rsidR="00503399" w:rsidRPr="00B840C8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</w:t>
                                  </w:r>
                                </w:p>
                                <w:p w14:paraId="0958F48D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0800 - 1800</w:t>
                                  </w:r>
                                </w:p>
                                <w:p w14:paraId="34AA8E0E" w14:textId="77777777" w:rsidR="00503399" w:rsidRPr="00C81ABC" w:rsidRDefault="00700CB2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0E1877D8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BBA5B41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174BB8E3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1800 - 0800</w:t>
                                  </w:r>
                                </w:p>
                                <w:p w14:paraId="4F00A1FF" w14:textId="77777777" w:rsidR="00503399" w:rsidRDefault="00095F7E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VARRIN</w:t>
                                  </w:r>
                                </w:p>
                                <w:p w14:paraId="6653A30E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1A32DBF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C1ED42C" w14:textId="77777777" w:rsidR="005F2187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2421"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C67A4A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>ARCAND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BE8962" w14:textId="77777777" w:rsidR="005F2187" w:rsidRPr="004D7AC1" w:rsidRDefault="004D734D" w:rsidP="00105C24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26</w:t>
                                  </w:r>
                                </w:p>
                                <w:p w14:paraId="19A92F93" w14:textId="77777777" w:rsidR="00503399" w:rsidRPr="004D7AC1" w:rsidRDefault="009F104E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</w:t>
                                  </w:r>
                                </w:p>
                                <w:p w14:paraId="0A92CC02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CA925A5" w14:textId="77777777" w:rsidR="00503399" w:rsidRPr="00D7740C" w:rsidRDefault="00A53470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LOW</w:t>
                                  </w:r>
                                </w:p>
                                <w:p w14:paraId="4015F845" w14:textId="77777777" w:rsidR="00503399" w:rsidRPr="00AB2846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AB284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25E233ED" w14:textId="77777777" w:rsidR="00503399" w:rsidRPr="00FE2F2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E2F29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1EEE229" w14:textId="77777777" w:rsidR="00503399" w:rsidRPr="00FE2F29" w:rsidRDefault="00FE2F2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E2F29">
                                    <w:rPr>
                                      <w:sz w:val="16"/>
                                      <w:szCs w:val="16"/>
                                    </w:rPr>
                                    <w:t>CLARK</w:t>
                                  </w:r>
                                </w:p>
                                <w:p w14:paraId="746741A4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384E2F6F" w14:textId="77777777" w:rsidR="00D63F4C" w:rsidRPr="00050231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2200 – 0800</w:t>
                                  </w:r>
                                </w:p>
                                <w:p w14:paraId="2A7E7CBC" w14:textId="77777777" w:rsidR="00D63F4C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83EFBE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D9135BF" w14:textId="77777777" w:rsidR="005F2187" w:rsidRPr="006D1347" w:rsidRDefault="00503399" w:rsidP="004F3FE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ER BU 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>ARCAND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C7C58A" w14:textId="77777777" w:rsidR="005F2187" w:rsidRPr="004D7AC1" w:rsidRDefault="004D734D" w:rsidP="000034A4">
                                  <w:pPr>
                                    <w:pStyle w:val="Boxes01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27</w:t>
                                  </w:r>
                                </w:p>
                                <w:p w14:paraId="48F22137" w14:textId="77777777" w:rsidR="00503399" w:rsidRPr="004D7AC1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0BF10BE8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39627D5A" w14:textId="77777777" w:rsidR="00503399" w:rsidRPr="00C81ABC" w:rsidRDefault="00BC57DF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126FB6C5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62C36B92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7E02AF3B" w14:textId="77777777" w:rsidR="00503399" w:rsidRPr="00C81ABC" w:rsidRDefault="00EF058B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WEBER</w:t>
                                  </w:r>
                                </w:p>
                                <w:p w14:paraId="4809598D" w14:textId="77777777" w:rsidR="00503399" w:rsidRPr="00C81ABC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9BD5E73" w14:textId="77777777" w:rsidR="00D63F4C" w:rsidRPr="00C81ABC" w:rsidRDefault="00D63F4C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60DD2EA7" w14:textId="77777777" w:rsidR="00D63F4C" w:rsidRDefault="00EF058B" w:rsidP="00D63F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MCKAY</w:t>
                                  </w:r>
                                </w:p>
                                <w:p w14:paraId="2053A472" w14:textId="77777777" w:rsidR="00503399" w:rsidRDefault="00503399" w:rsidP="0050339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D872D8" w14:textId="77777777" w:rsidR="005F2187" w:rsidRPr="006D1347" w:rsidRDefault="00C67A4A" w:rsidP="0045645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456456">
                                    <w:rPr>
                                      <w:sz w:val="14"/>
                                      <w:szCs w:val="14"/>
                                    </w:rPr>
                                    <w:t>CYBULSKIE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AA29B" w14:textId="77777777" w:rsidR="005F2187" w:rsidRDefault="004D734D" w:rsidP="00D17DC2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28</w:t>
                                  </w:r>
                                </w:p>
                                <w:p w14:paraId="4FFD01DA" w14:textId="77777777" w:rsidR="00D17DC2" w:rsidRPr="004D7AC1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383CF777" w14:textId="77777777" w:rsidR="00D17DC2" w:rsidRPr="00C81ABC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15EE5FF5" w14:textId="77777777" w:rsidR="00D17DC2" w:rsidRPr="004D7AC1" w:rsidRDefault="00EB047C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 WONG</w:t>
                                  </w:r>
                                </w:p>
                                <w:p w14:paraId="74E3F7AB" w14:textId="77777777" w:rsidR="00D17DC2" w:rsidRPr="004D7AC1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68A147C4" w14:textId="77777777" w:rsidR="00D17DC2" w:rsidRPr="00EB047C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B047C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0E4B12BB" w14:textId="77777777" w:rsidR="00D17DC2" w:rsidRPr="00EB047C" w:rsidRDefault="00EB047C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B047C">
                                    <w:rPr>
                                      <w:sz w:val="16"/>
                                      <w:szCs w:val="16"/>
                                    </w:rPr>
                                    <w:t>BUXTON</w:t>
                                  </w:r>
                                </w:p>
                                <w:p w14:paraId="711A5251" w14:textId="77777777" w:rsidR="00D17DC2" w:rsidRPr="00C81ABC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19D4EB15" w14:textId="77777777" w:rsidR="00464BCF" w:rsidRPr="00A63B2B" w:rsidRDefault="00464BCF" w:rsidP="00464BC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2200 – 0800</w:t>
                                  </w:r>
                                </w:p>
                                <w:p w14:paraId="184B4FA3" w14:textId="77777777" w:rsidR="00464BCF" w:rsidRDefault="00464BCF" w:rsidP="00464BC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C3ACCE0" w14:textId="77777777" w:rsidR="00D17DC2" w:rsidRDefault="00D17DC2" w:rsidP="00D17DC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6D26ABE" w14:textId="77777777" w:rsidR="00D17DC2" w:rsidRDefault="00C67A4A" w:rsidP="00D17DC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VARRIN</w:t>
                                  </w:r>
                                </w:p>
                                <w:p w14:paraId="2155CBCC" w14:textId="77777777" w:rsidR="00D17DC2" w:rsidRPr="00E9177F" w:rsidRDefault="00D17DC2" w:rsidP="00D17DC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8239A" w14:textId="77777777" w:rsidR="004D734D" w:rsidRDefault="004D734D" w:rsidP="004D734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29</w:t>
                                  </w:r>
                                </w:p>
                                <w:p w14:paraId="62FACA9F" w14:textId="77777777" w:rsidR="004D734D" w:rsidRPr="004D7AC1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A3C2362" w14:textId="77777777" w:rsidR="004D734D" w:rsidRPr="00A1331B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0026367B" w14:textId="77777777" w:rsidR="004D734D" w:rsidRPr="00A1331B" w:rsidRDefault="00B90AF7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BLAINE</w:t>
                                  </w:r>
                                </w:p>
                                <w:p w14:paraId="5504B1EC" w14:textId="77777777" w:rsidR="004D734D" w:rsidRPr="00A1331B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</w:p>
                                <w:p w14:paraId="302A8F24" w14:textId="77777777" w:rsidR="004D734D" w:rsidRPr="00A1331B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6BC22939" w14:textId="77777777" w:rsidR="004D734D" w:rsidRPr="00A1331B" w:rsidRDefault="00700CB2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DAVIS</w:t>
                                  </w:r>
                                </w:p>
                                <w:p w14:paraId="12B4650C" w14:textId="77777777" w:rsidR="004D734D" w:rsidRPr="00A1331B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954238" w14:textId="77777777" w:rsidR="004D734D" w:rsidRPr="00A1331B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521A3569" w14:textId="77777777" w:rsidR="004D734D" w:rsidRDefault="003C6F04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1331B">
                                    <w:rPr>
                                      <w:sz w:val="16"/>
                                      <w:szCs w:val="16"/>
                                    </w:rPr>
                                    <w:t>ARCAND</w:t>
                                  </w:r>
                                </w:p>
                                <w:p w14:paraId="527FD988" w14:textId="77777777" w:rsidR="004D734D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DC90ED3" w14:textId="77777777" w:rsidR="00D17DC2" w:rsidRPr="00A825AA" w:rsidRDefault="004D734D" w:rsidP="00A5347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N. WANG</w:t>
                                  </w: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4A7503" w14:textId="77777777" w:rsidR="004D734D" w:rsidRDefault="00D17DC2" w:rsidP="004D734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4D734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  <w:p w14:paraId="4477F56B" w14:textId="77777777" w:rsidR="004D734D" w:rsidRPr="004D7AC1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7AC1"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</w:t>
                                  </w:r>
                                </w:p>
                                <w:p w14:paraId="490ED121" w14:textId="77777777" w:rsidR="004D734D" w:rsidRPr="004D6E0E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D6E0E">
                                    <w:rPr>
                                      <w:sz w:val="16"/>
                                      <w:szCs w:val="16"/>
                                    </w:rPr>
                                    <w:t>0800 - 1500</w:t>
                                  </w:r>
                                </w:p>
                                <w:p w14:paraId="5879AEDC" w14:textId="77777777" w:rsidR="004D734D" w:rsidRPr="004D6E0E" w:rsidRDefault="00EB047C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CYBULSKIE</w:t>
                                  </w:r>
                                </w:p>
                                <w:p w14:paraId="4F361FE3" w14:textId="77777777" w:rsidR="004D734D" w:rsidRPr="00C81ABC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    </w:t>
                                  </w:r>
                                </w:p>
                                <w:p w14:paraId="6A722BDE" w14:textId="77777777" w:rsidR="004D734D" w:rsidRPr="0083052C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E5D43">
                                    <w:rPr>
                                      <w:sz w:val="16"/>
                                      <w:szCs w:val="16"/>
                                    </w:rPr>
                                    <w:t>1500 - 2200</w:t>
                                  </w:r>
                                </w:p>
                                <w:p w14:paraId="3909CCC6" w14:textId="77777777" w:rsidR="004D734D" w:rsidRPr="0083052C" w:rsidRDefault="009E5D43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OSADCHUK</w:t>
                                  </w:r>
                                </w:p>
                                <w:p w14:paraId="48019BB3" w14:textId="77777777" w:rsidR="004D734D" w:rsidRPr="00AB2846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</w:p>
                                <w:p w14:paraId="00BEFEB8" w14:textId="77777777" w:rsidR="004D734D" w:rsidRPr="00C81ABC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2200 – 0800</w:t>
                                  </w:r>
                                </w:p>
                                <w:p w14:paraId="3A3E8068" w14:textId="77777777" w:rsidR="004D734D" w:rsidRDefault="005304DA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1ABC">
                                    <w:rPr>
                                      <w:sz w:val="16"/>
                                      <w:szCs w:val="16"/>
                                    </w:rPr>
                                    <w:t>N. WANG</w:t>
                                  </w:r>
                                </w:p>
                                <w:p w14:paraId="0AD0EC07" w14:textId="77777777" w:rsidR="004D734D" w:rsidRDefault="004D734D" w:rsidP="004D734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FB8A1C" w14:textId="77777777" w:rsidR="004D734D" w:rsidRDefault="004D734D" w:rsidP="004D734D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ER BU</w:t>
                                  </w:r>
                                  <w:r w:rsidR="00F30C21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C24AE">
                                    <w:rPr>
                                      <w:sz w:val="14"/>
                                      <w:szCs w:val="14"/>
                                    </w:rPr>
                                    <w:t>VARRIN</w:t>
                                  </w:r>
                                </w:p>
                                <w:p w14:paraId="4BEE052D" w14:textId="77777777" w:rsidR="00D17DC2" w:rsidRPr="006D1347" w:rsidRDefault="00D17DC2" w:rsidP="00C67A4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496140" w14:textId="77777777" w:rsidR="00390600" w:rsidRPr="00390600" w:rsidRDefault="00390600" w:rsidP="004D734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9522D" w14:paraId="638C2A2F" w14:textId="77777777" w:rsidTr="0099522D">
                              <w:trPr>
                                <w:trHeight w:val="2040"/>
                              </w:trPr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C8BB26" w14:textId="77777777" w:rsidR="0099522D" w:rsidRPr="00B66FD9" w:rsidRDefault="0099522D" w:rsidP="0066453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C0941E" w14:textId="77777777" w:rsidR="0099522D" w:rsidRPr="00B66FD9" w:rsidRDefault="0099522D" w:rsidP="00B66FD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FF31B7" w14:textId="77777777" w:rsidR="0099522D" w:rsidRPr="00B66FD9" w:rsidRDefault="0099522D" w:rsidP="00B66FD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E232C1F" w14:textId="77777777" w:rsidR="0099522D" w:rsidRPr="00B66FD9" w:rsidRDefault="0099522D" w:rsidP="00B66FD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6077CE" w14:textId="77777777" w:rsidR="0099522D" w:rsidRPr="00B66FD9" w:rsidRDefault="0099522D" w:rsidP="001046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DE0EBCF" w14:textId="77777777" w:rsidR="0099522D" w:rsidRPr="00D81A84" w:rsidRDefault="00503399" w:rsidP="00460B1A">
                                  <w:pPr>
                                    <w:pStyle w:val="Boxes01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81A84">
                                    <w:rPr>
                                      <w:sz w:val="14"/>
                                      <w:szCs w:val="14"/>
                                    </w:rPr>
                                    <w:t xml:space="preserve">Please notify </w:t>
                                  </w:r>
                                  <w:r w:rsidR="00460B1A" w:rsidRPr="00D81A84">
                                    <w:rPr>
                                      <w:sz w:val="14"/>
                                      <w:szCs w:val="14"/>
                                    </w:rPr>
                                    <w:t>April</w:t>
                                  </w:r>
                                  <w:r w:rsidR="0099522D" w:rsidRPr="00D81A84">
                                    <w:rPr>
                                      <w:sz w:val="14"/>
                                      <w:szCs w:val="14"/>
                                    </w:rPr>
                                    <w:t xml:space="preserve"> at extension 706 regarding </w:t>
                                  </w:r>
                                  <w:r w:rsidR="0099522D" w:rsidRPr="00D81A8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ANY</w:t>
                                  </w:r>
                                  <w:r w:rsidR="00460B1A" w:rsidRPr="00D81A84">
                                    <w:rPr>
                                      <w:sz w:val="14"/>
                                      <w:szCs w:val="14"/>
                                    </w:rPr>
                                    <w:t xml:space="preserve"> changes</w:t>
                                  </w:r>
                                  <w:r w:rsidR="0099522D" w:rsidRPr="00D81A84">
                                    <w:rPr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28C3331A" w14:textId="77777777" w:rsidR="0099522D" w:rsidRPr="00B66FD9" w:rsidRDefault="0099522D" w:rsidP="0045645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1A84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Update</w:t>
                                  </w:r>
                                  <w:r w:rsidR="00015C93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 xml:space="preserve"> 29</w:t>
                                  </w:r>
                                  <w:r w:rsidR="00F30C21" w:rsidRPr="00D81A84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/0</w:t>
                                  </w:r>
                                  <w:r w:rsidR="00C46946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 w:rsidR="00D81A8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/23</w:t>
                                  </w:r>
                                </w:p>
                              </w:tc>
                            </w:tr>
                          </w:tbl>
                          <w:p w14:paraId="133B40B1" w14:textId="77777777" w:rsidR="002C6190" w:rsidRDefault="002C6190" w:rsidP="00F37AB8">
                            <w:pPr>
                              <w:pStyle w:val="Boxes0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B3B4" id="Rectangle 2" o:spid="_x0000_s1027" style="position:absolute;margin-left:9.75pt;margin-top:17pt;width:537pt;height:71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" filled="f" stroked="f">
                <v:textbox inset="0,0,0,0">
                  <w:txbxContent>
                    <w:tbl>
                      <w:tblPr>
                        <w:tblW w:w="10528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4"/>
                        <w:gridCol w:w="1504"/>
                        <w:gridCol w:w="1504"/>
                        <w:gridCol w:w="1504"/>
                        <w:gridCol w:w="1504"/>
                        <w:gridCol w:w="1504"/>
                        <w:gridCol w:w="1504"/>
                      </w:tblGrid>
                      <w:tr w:rsidR="002C6190" w14:paraId="25E25EC7" w14:textId="77777777" w:rsidTr="004D7AC1">
                        <w:trPr>
                          <w:trHeight w:val="274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0D658F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FE0AB3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Mon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ED304C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Tue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762A115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Wed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CA9BCA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Thu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C76334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Fri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C35C564" w14:textId="77777777" w:rsidR="002C6190" w:rsidRPr="00C0511A" w:rsidRDefault="002C6190" w:rsidP="004D7AC1">
                            <w:pPr>
                              <w:pStyle w:val="BoxesHeading2"/>
                              <w:spacing w:before="0"/>
                              <w:rPr>
                                <w:b/>
                                <w:sz w:val="20"/>
                              </w:rPr>
                            </w:pPr>
                            <w:r w:rsidRPr="00C0511A">
                              <w:rPr>
                                <w:b/>
                                <w:sz w:val="20"/>
                              </w:rPr>
                              <w:t>Sat</w:t>
                            </w:r>
                          </w:p>
                        </w:tc>
                      </w:tr>
                      <w:tr w:rsidR="00F37AB8" w:rsidRPr="002C6190" w14:paraId="2B51553D" w14:textId="77777777" w:rsidTr="00920580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5ABCC6" w14:textId="77777777" w:rsidR="00503399" w:rsidRPr="00F85140" w:rsidRDefault="00503399" w:rsidP="0050339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08F8E2" w14:textId="77777777" w:rsidR="00503399" w:rsidRPr="00F85140" w:rsidRDefault="00503399" w:rsidP="009F104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40C0CF" w14:textId="77777777" w:rsidR="00503399" w:rsidRPr="00F85140" w:rsidRDefault="00503399" w:rsidP="009F104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317C59" w14:textId="77777777" w:rsidR="00503399" w:rsidRPr="00636583" w:rsidRDefault="00503399" w:rsidP="009F10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F7C302E" w14:textId="77777777" w:rsidR="009F104E" w:rsidRPr="004D7AC1" w:rsidRDefault="004D734D" w:rsidP="009F104E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A514A59" w14:textId="77777777" w:rsidR="009F104E" w:rsidRPr="004D7AC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7B9E1910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7B3467C1" w14:textId="77777777" w:rsidR="009F104E" w:rsidRPr="008D3981" w:rsidRDefault="00125432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ARCAND</w:t>
                            </w:r>
                          </w:p>
                          <w:p w14:paraId="247D5B83" w14:textId="77777777" w:rsidR="009F104E" w:rsidRPr="004E0D4E" w:rsidRDefault="009F104E" w:rsidP="009F104E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E0D4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</w:t>
                            </w:r>
                          </w:p>
                          <w:p w14:paraId="782C88ED" w14:textId="77777777" w:rsidR="009F104E" w:rsidRPr="00A839B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39B1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5F8DF238" w14:textId="77777777" w:rsidR="009F104E" w:rsidRPr="00A839B1" w:rsidRDefault="00125432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 xml:space="preserve">OSADCHUK  </w:t>
                            </w:r>
                          </w:p>
                          <w:p w14:paraId="63922D93" w14:textId="77777777" w:rsidR="009F104E" w:rsidRPr="007F3604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EB5B6E" w14:textId="77777777" w:rsidR="009F104E" w:rsidRPr="0005023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3604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551F94E7" w14:textId="77777777" w:rsidR="007F3604" w:rsidRPr="00C865C6" w:rsidRDefault="007F3604" w:rsidP="007F36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ILIRIANI</w:t>
                            </w:r>
                          </w:p>
                          <w:p w14:paraId="37A04B31" w14:textId="77777777" w:rsidR="009F104E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717883" w14:textId="77777777" w:rsidR="009F104E" w:rsidRDefault="009F104E" w:rsidP="009F10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B28E7AB" w14:textId="77777777" w:rsidR="0065176F" w:rsidRDefault="009F104E" w:rsidP="009F10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BUXTON</w:t>
                            </w:r>
                          </w:p>
                          <w:p w14:paraId="1B4C8029" w14:textId="77777777" w:rsidR="00F37AB8" w:rsidRPr="004D7AC1" w:rsidRDefault="00F37AB8" w:rsidP="00F37A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DD743E" w14:textId="77777777" w:rsidR="009F104E" w:rsidRPr="004D7AC1" w:rsidRDefault="004D734D" w:rsidP="009F104E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AC15613" w14:textId="77777777" w:rsidR="009F104E" w:rsidRPr="004D7AC1" w:rsidRDefault="004D734D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  <w:p w14:paraId="560FF1CA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CBBB8E3" w14:textId="77777777" w:rsidR="009F104E" w:rsidRPr="008D3981" w:rsidRDefault="00BC57DF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  <w:r w:rsidR="009F104E" w:rsidRPr="008D398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08B0A287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B57C226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0C012FA" w14:textId="77777777" w:rsidR="009F104E" w:rsidRPr="008D3981" w:rsidRDefault="00700CB2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13A505AC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D74CE9" w14:textId="77777777" w:rsidR="009F104E" w:rsidRPr="008D3981" w:rsidRDefault="009F104E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2AAE4DAE" w14:textId="77777777" w:rsidR="009F104E" w:rsidRDefault="00A53470" w:rsidP="009F10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7BE6C72D" w14:textId="77777777" w:rsidR="009F104E" w:rsidRDefault="009F104E" w:rsidP="009F10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F7407AD" w14:textId="77777777" w:rsidR="00F37AB8" w:rsidRPr="00181E78" w:rsidRDefault="009F104E" w:rsidP="00C4694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4296">
                              <w:rPr>
                                <w:sz w:val="14"/>
                                <w:szCs w:val="14"/>
                              </w:rPr>
                              <w:t xml:space="preserve">TIM </w:t>
                            </w:r>
                            <w:r w:rsidR="00C46946">
                              <w:rPr>
                                <w:sz w:val="14"/>
                                <w:szCs w:val="14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1575B48" w14:textId="77777777" w:rsidR="00F37AB8" w:rsidRDefault="004D734D" w:rsidP="0066453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F558E0F" w14:textId="77777777" w:rsidR="0066453A" w:rsidRDefault="0066453A" w:rsidP="0066453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379211" w14:textId="77777777" w:rsidR="0066453A" w:rsidRPr="008D3981" w:rsidRDefault="0066453A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0800-1800</w:t>
                            </w:r>
                          </w:p>
                          <w:p w14:paraId="4EEB797E" w14:textId="77777777" w:rsidR="0066453A" w:rsidRPr="009F104E" w:rsidRDefault="00E30C6C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0721E"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3AA0BABA" w14:textId="77777777" w:rsidR="0066453A" w:rsidRPr="009F104E" w:rsidRDefault="0066453A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285740" w14:textId="77777777" w:rsidR="0066453A" w:rsidRPr="009F104E" w:rsidRDefault="0066453A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A7F861" w14:textId="77777777" w:rsidR="009F104E" w:rsidRDefault="009F104E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F0A20B" w14:textId="77777777" w:rsidR="009F104E" w:rsidRDefault="009F104E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853CC3" w14:textId="77777777" w:rsidR="0066453A" w:rsidRPr="008D3981" w:rsidRDefault="0066453A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1800-0800</w:t>
                            </w:r>
                          </w:p>
                          <w:p w14:paraId="3B78EA98" w14:textId="77777777" w:rsidR="009F104E" w:rsidRDefault="00C81ABC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3981">
                              <w:rPr>
                                <w:sz w:val="16"/>
                                <w:szCs w:val="16"/>
                              </w:rPr>
                              <w:t>T WONG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8CC9652" w14:textId="77777777" w:rsidR="003D5226" w:rsidRDefault="003D5226" w:rsidP="00642B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AF9E1B" w14:textId="77777777" w:rsidR="009F104E" w:rsidRPr="0066453A" w:rsidRDefault="009F104E" w:rsidP="003D522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D5226">
                              <w:rPr>
                                <w:sz w:val="14"/>
                                <w:szCs w:val="14"/>
                              </w:rPr>
                              <w:t>BLAINE</w:t>
                            </w:r>
                          </w:p>
                        </w:tc>
                      </w:tr>
                      <w:tr w:rsidR="002C6190" w:rsidRPr="002C6190" w14:paraId="3B3CB720" w14:textId="77777777" w:rsidTr="00C0511A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3FE06C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2F917237" w14:textId="77777777" w:rsidR="00BB74D3" w:rsidRPr="00B840C8" w:rsidRDefault="00BB74D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79D77FCB" w14:textId="77777777" w:rsidR="00BB74D3" w:rsidRPr="00C81ABC" w:rsidRDefault="00BB74D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5B4E8A74" w14:textId="77777777" w:rsidR="00BB74D3" w:rsidRPr="00C81ABC" w:rsidRDefault="00700CB2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6F2259C8" w14:textId="77777777" w:rsidR="0066453A" w:rsidRPr="00C81ABC" w:rsidRDefault="0066453A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DB3F1A" w14:textId="77777777" w:rsidR="0066453A" w:rsidRPr="00C81ABC" w:rsidRDefault="0066453A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107C38" w14:textId="77777777" w:rsidR="0066453A" w:rsidRPr="00C81ABC" w:rsidRDefault="0066453A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7A5DE3" w14:textId="77777777" w:rsidR="00BB74D3" w:rsidRPr="00C81ABC" w:rsidRDefault="00BB74D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D70BCBB" w14:textId="77777777" w:rsidR="00BB74D3" w:rsidRPr="00C81ABC" w:rsidRDefault="00BB74D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1800 - 0800</w:t>
                            </w:r>
                          </w:p>
                          <w:p w14:paraId="49054805" w14:textId="77777777" w:rsidR="00BB74D3" w:rsidRDefault="00482F39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TAN</w:t>
                            </w:r>
                          </w:p>
                          <w:p w14:paraId="6AA8CBD8" w14:textId="77777777" w:rsidR="00615765" w:rsidRDefault="00615765" w:rsidP="00BB74D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8A10A1D" w14:textId="77777777" w:rsidR="00BB74D3" w:rsidRDefault="0066453A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D5226">
                              <w:rPr>
                                <w:sz w:val="14"/>
                                <w:szCs w:val="14"/>
                              </w:rPr>
                              <w:t>BLAINE</w:t>
                            </w:r>
                          </w:p>
                          <w:p w14:paraId="050DE2EA" w14:textId="77777777" w:rsidR="00C701E3" w:rsidRPr="004D7AC1" w:rsidRDefault="00C701E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C6DF76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68776B09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85228D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12F49220" w14:textId="77777777" w:rsidR="0066453A" w:rsidRPr="00C81ABC" w:rsidRDefault="00C57A9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  <w:r w:rsidR="00503399" w:rsidRPr="00C81AB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4B9691F1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6A69ACDB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3193362" w14:textId="77777777" w:rsidR="00503399" w:rsidRPr="00C81ABC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28D53109" w14:textId="77777777" w:rsidR="0066453A" w:rsidRPr="004E0D4E" w:rsidRDefault="0066453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15C6F89E" w14:textId="77777777" w:rsidR="00D63F4C" w:rsidRPr="00050231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1A20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0D3C90C8" w14:textId="77777777" w:rsidR="00CE1A20" w:rsidRPr="00C865C6" w:rsidRDefault="00CE1A20" w:rsidP="00CE1A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LABELLE</w:t>
                            </w:r>
                          </w:p>
                          <w:p w14:paraId="678AF1CA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6AC7DF" w14:textId="77777777" w:rsidR="00615765" w:rsidRDefault="00615765" w:rsidP="004D7A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38288A9" w14:textId="77777777" w:rsidR="00743383" w:rsidRPr="00636583" w:rsidRDefault="0066453A" w:rsidP="0045645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56456">
                              <w:rPr>
                                <w:sz w:val="14"/>
                                <w:szCs w:val="14"/>
                              </w:rPr>
                              <w:t>CYBULSKIE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C17C49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46C9BB89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42C4764" w14:textId="77777777" w:rsidR="00896C29" w:rsidRPr="003D2ACB" w:rsidRDefault="00896C29" w:rsidP="00896C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ACB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71BBB240" w14:textId="77777777" w:rsidR="00503399" w:rsidRPr="00C81ABC" w:rsidRDefault="00B90AF7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ACB">
                              <w:rPr>
                                <w:sz w:val="16"/>
                                <w:szCs w:val="16"/>
                              </w:rPr>
                              <w:t>BLAINE</w:t>
                            </w:r>
                            <w:r w:rsidR="00503399" w:rsidRPr="00C81AB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B222CE" w14:textId="77777777" w:rsidR="0066453A" w:rsidRPr="00C81ABC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EE25DB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6F2F2769" w14:textId="77777777" w:rsidR="00503399" w:rsidRPr="00C81ABC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7F07D3DD" w14:textId="77777777" w:rsidR="0066453A" w:rsidRPr="00C81ABC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57B4B4" w14:textId="77777777" w:rsidR="00D63F4C" w:rsidRPr="00C81ABC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41BC3B20" w14:textId="77777777" w:rsidR="00503399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MCKAY</w:t>
                            </w:r>
                          </w:p>
                          <w:p w14:paraId="6D351D61" w14:textId="77777777" w:rsidR="0066453A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B4FB84" w14:textId="77777777" w:rsidR="00743383" w:rsidRPr="00636583" w:rsidRDefault="00503399" w:rsidP="0066453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VARRIN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21B260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6AC4C1EC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19506BA7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D3EB551" w14:textId="77777777" w:rsidR="00503399" w:rsidRPr="00C81ABC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  <w:r w:rsidR="00503399"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29BEC17D" w14:textId="77777777" w:rsidR="0066453A" w:rsidRPr="004E0D4E" w:rsidRDefault="0066453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1611A2D1" w14:textId="77777777" w:rsidR="00503399" w:rsidRPr="004C6D00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6D00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3D9FED90" w14:textId="77777777" w:rsidR="004C6D00" w:rsidRPr="009D064E" w:rsidRDefault="004C6D00" w:rsidP="004C6D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064E">
                              <w:rPr>
                                <w:sz w:val="16"/>
                                <w:szCs w:val="16"/>
                              </w:rPr>
                              <w:t>CYBULSKIE</w:t>
                            </w:r>
                          </w:p>
                          <w:p w14:paraId="3B698BA6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5B1F2D14" w14:textId="77777777" w:rsidR="0066453A" w:rsidRPr="00C81ABC" w:rsidRDefault="0066453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561146EF" w14:textId="77777777" w:rsidR="00503399" w:rsidRPr="00066F27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2C94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6FDB2386" w14:textId="77777777" w:rsidR="00503399" w:rsidRDefault="00DA2C9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ILIRIANI</w:t>
                            </w:r>
                          </w:p>
                          <w:p w14:paraId="44EED0AD" w14:textId="77777777" w:rsidR="0066453A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C86693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>N. WANG</w:t>
                            </w:r>
                          </w:p>
                          <w:p w14:paraId="5B13D431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2C03DE2" w14:textId="77777777" w:rsidR="00743383" w:rsidRPr="004D7AC1" w:rsidRDefault="00743383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412D806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21F63E9D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7ECCDE1B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1471A02E" w14:textId="77777777" w:rsidR="0066453A" w:rsidRPr="00C81ABC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661ACD9D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2D4EF62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4944E74A" w14:textId="77777777" w:rsidR="00503399" w:rsidRPr="00C81ABC" w:rsidRDefault="00700CB2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7369EE87" w14:textId="77777777" w:rsidR="0066453A" w:rsidRPr="00C81ABC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0996B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463A78C2" w14:textId="77777777" w:rsidR="00066F27" w:rsidRDefault="003C6F0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ARCAND</w:t>
                            </w:r>
                          </w:p>
                          <w:p w14:paraId="4C3790FA" w14:textId="77777777" w:rsidR="0066453A" w:rsidRDefault="0066453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C1B33F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>BLAINE</w:t>
                            </w:r>
                          </w:p>
                          <w:p w14:paraId="440624FE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AC60B73" w14:textId="77777777" w:rsidR="00743383" w:rsidRPr="004D7AC1" w:rsidRDefault="00743383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B21930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7D7D1B2E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3889E42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6B2C2F34" w14:textId="77777777" w:rsidR="00615765" w:rsidRPr="00C81ABC" w:rsidRDefault="00A5347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191BC6F1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9ABD88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309D953F" w14:textId="77777777" w:rsidR="00503399" w:rsidRPr="00C81ABC" w:rsidRDefault="00C57A9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</w:p>
                          <w:p w14:paraId="28735732" w14:textId="77777777" w:rsidR="00615765" w:rsidRPr="00C81ABC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E4F3AD" w14:textId="77777777" w:rsidR="00464BCF" w:rsidRPr="00C81ABC" w:rsidRDefault="00464BCF" w:rsidP="00464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49651DDF" w14:textId="77777777" w:rsidR="00503399" w:rsidRDefault="00C81ABC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T WONG</w:t>
                            </w:r>
                          </w:p>
                          <w:p w14:paraId="4737CEC0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037451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DAVIS</w:t>
                            </w:r>
                          </w:p>
                          <w:p w14:paraId="769215B9" w14:textId="77777777" w:rsidR="00743383" w:rsidRPr="004D7AC1" w:rsidRDefault="00743383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D58534A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20802C1B" w14:textId="77777777" w:rsidR="00503399" w:rsidRPr="00B840C8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7028C2B3" w14:textId="77777777" w:rsidR="00503399" w:rsidRPr="00C81ABC" w:rsidRDefault="00503399" w:rsidP="00C81A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66C24463" w14:textId="77777777" w:rsidR="00503399" w:rsidRPr="00C81ABC" w:rsidRDefault="00E30C6C" w:rsidP="00C81A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45C67171" w14:textId="77777777" w:rsidR="00503399" w:rsidRPr="004E0D4E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E0D4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68FACFF8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0947B7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112386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8CC92F" w14:textId="77777777" w:rsidR="00503399" w:rsidRPr="003D360A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1800 - 0800</w:t>
                            </w:r>
                          </w:p>
                          <w:p w14:paraId="440EF381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A07721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06E99C" w14:textId="77777777" w:rsidR="00743383" w:rsidRPr="004D7AC1" w:rsidRDefault="00503399" w:rsidP="002C39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2421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C399C">
                              <w:rPr>
                                <w:sz w:val="14"/>
                                <w:szCs w:val="14"/>
                              </w:rPr>
                              <w:t>RADKE</w:t>
                            </w:r>
                          </w:p>
                        </w:tc>
                      </w:tr>
                      <w:tr w:rsidR="002C6190" w:rsidRPr="002C6190" w14:paraId="0321EC16" w14:textId="77777777" w:rsidTr="00C0511A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4A1BF9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  <w:p w14:paraId="6D1FE5AA" w14:textId="77777777" w:rsidR="00503399" w:rsidRPr="00B840C8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7BBA8C29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3EA00631" w14:textId="77777777" w:rsidR="00503399" w:rsidRPr="004D7AC1" w:rsidRDefault="00700CB2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1C1A650A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BA2DEF0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4F80C4" w14:textId="77777777" w:rsidR="00615765" w:rsidRPr="004D7AC1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0BC866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13F228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1800 - 0800</w:t>
                            </w:r>
                          </w:p>
                          <w:p w14:paraId="423DC12C" w14:textId="77777777" w:rsidR="00503399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56288A40" w14:textId="77777777" w:rsidR="00EF058B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4CAE36" w14:textId="77777777" w:rsidR="00743383" w:rsidRPr="004D7AC1" w:rsidRDefault="00503399" w:rsidP="002C39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2421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B85EF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C399C">
                              <w:rPr>
                                <w:sz w:val="14"/>
                                <w:szCs w:val="14"/>
                              </w:rPr>
                              <w:t>RADKE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4C43C36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  <w:p w14:paraId="0746C15B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0747C73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4FD7310D" w14:textId="77777777" w:rsidR="00503399" w:rsidRPr="00C81ABC" w:rsidRDefault="00B90AF7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BLAINE</w:t>
                            </w:r>
                            <w:r w:rsidR="00503399"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0D81A16F" w14:textId="77777777" w:rsidR="00615765" w:rsidRPr="00C81ABC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1ACD68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1500 </w:t>
                            </w:r>
                            <w:r w:rsidR="00615765" w:rsidRPr="00C81ABC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2200</w:t>
                            </w:r>
                          </w:p>
                          <w:p w14:paraId="3C46DD75" w14:textId="77777777" w:rsidR="00615765" w:rsidRPr="00615765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05AAA0B5" w14:textId="77777777" w:rsidR="00503399" w:rsidRPr="00615765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E3F300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1A20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2CEE507F" w14:textId="77777777" w:rsidR="00CE1A20" w:rsidRPr="00C865C6" w:rsidRDefault="00CE1A20" w:rsidP="00CE1A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LABELLE</w:t>
                            </w:r>
                          </w:p>
                          <w:p w14:paraId="4D92D79A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660305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>RADKE</w:t>
                            </w:r>
                          </w:p>
                          <w:p w14:paraId="058E82A7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736FE1C" w14:textId="77777777" w:rsidR="00FF00D2" w:rsidRPr="004D7AC1" w:rsidRDefault="00FF00D2" w:rsidP="0046167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BF4FEA" w14:textId="77777777" w:rsidR="002C6190" w:rsidRPr="004D7AC1" w:rsidRDefault="004D734D" w:rsidP="00B014EE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 w14:paraId="7D699261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5621934A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611C680E" w14:textId="77777777" w:rsidR="00615765" w:rsidRPr="00C81ABC" w:rsidRDefault="00E31B71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BLAINE</w:t>
                            </w:r>
                          </w:p>
                          <w:p w14:paraId="19D0C9B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79D62E4A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28BAC66B" w14:textId="77777777" w:rsidR="00503399" w:rsidRPr="00C81ABC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205AC253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DDC09E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5A335EC3" w14:textId="77777777" w:rsidR="00F51695" w:rsidRDefault="00F51695" w:rsidP="00F51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N. WANG</w:t>
                            </w:r>
                          </w:p>
                          <w:p w14:paraId="7FC75838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906670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0373A5">
                              <w:rPr>
                                <w:sz w:val="14"/>
                                <w:szCs w:val="14"/>
                              </w:rPr>
                              <w:t>BLAINE</w:t>
                            </w:r>
                          </w:p>
                          <w:p w14:paraId="47B6A789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460C3C" w14:textId="77777777" w:rsidR="00FF00D2" w:rsidRPr="004D7AC1" w:rsidRDefault="00FF00D2" w:rsidP="002231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B502EFE" w14:textId="77777777" w:rsidR="002C6190" w:rsidRPr="004D7AC1" w:rsidRDefault="004D734D" w:rsidP="00E9177F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  <w:p w14:paraId="3E278DE8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0E7BC9A3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DF32936" w14:textId="77777777" w:rsidR="00615765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3480E2E5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4F8D42B5" w14:textId="77777777" w:rsidR="00503399" w:rsidRPr="004D6E0E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6E0E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944F996" w14:textId="77777777" w:rsidR="00503399" w:rsidRPr="004D6E0E" w:rsidRDefault="004D6E0E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6E0E"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6627D58B" w14:textId="77777777" w:rsidR="00615765" w:rsidRPr="00C81ABC" w:rsidRDefault="00615765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21381E9F" w14:textId="77777777" w:rsidR="00503399" w:rsidRPr="00F51695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A84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00FB8D89" w14:textId="77777777" w:rsidR="005304DA" w:rsidRDefault="00D81A8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GODSOE</w:t>
                            </w:r>
                          </w:p>
                          <w:p w14:paraId="4D717718" w14:textId="77777777" w:rsidR="00D81A84" w:rsidRDefault="00D81A8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F2A1A6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ED287D">
                              <w:rPr>
                                <w:sz w:val="14"/>
                                <w:szCs w:val="14"/>
                              </w:rPr>
                              <w:t>CYBULSKIE</w:t>
                            </w:r>
                          </w:p>
                          <w:p w14:paraId="3B3018A6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2E6CC0" w14:textId="77777777" w:rsidR="00FF00D2" w:rsidRPr="004D7AC1" w:rsidRDefault="004D7AC1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ED06C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1A5EB4CD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3E4ACFCD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5712AF35" w14:textId="77777777" w:rsidR="00615765" w:rsidRPr="00C81ABC" w:rsidRDefault="003C6F0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ARCAND</w:t>
                            </w:r>
                          </w:p>
                          <w:p w14:paraId="02D865E4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42C982F1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15FB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47B12A59" w14:textId="77777777" w:rsidR="00503399" w:rsidRPr="00C81ABC" w:rsidRDefault="001B15F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MUNGHAM</w:t>
                            </w:r>
                          </w:p>
                          <w:p w14:paraId="72B27E28" w14:textId="77777777" w:rsidR="00615765" w:rsidRPr="00C81ABC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9EBEF7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1910DC14" w14:textId="77777777" w:rsidR="00503399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36D7B6A5" w14:textId="77777777" w:rsidR="00BC57DF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C86A772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LOW</w:t>
                            </w:r>
                          </w:p>
                          <w:p w14:paraId="24D2692D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719B5FF" w14:textId="77777777" w:rsidR="00FF00D2" w:rsidRPr="004D7AC1" w:rsidRDefault="00FF00D2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67B886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561ED20F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776D5A25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9282F55" w14:textId="77777777" w:rsidR="00615765" w:rsidRPr="00C81ABC" w:rsidRDefault="00C57A9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55ACAD5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C81C34E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92E8117" w14:textId="77777777" w:rsidR="00503399" w:rsidRPr="00C81ABC" w:rsidRDefault="00487C41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TAN</w:t>
                            </w:r>
                          </w:p>
                          <w:p w14:paraId="081B55EE" w14:textId="77777777" w:rsidR="00503399" w:rsidRPr="004E0D4E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1BBC47A2" w14:textId="77777777" w:rsidR="00503399" w:rsidRPr="00D7740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1A20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2114BFDC" w14:textId="77777777" w:rsidR="00CE1A20" w:rsidRPr="00C865C6" w:rsidRDefault="00CE1A20" w:rsidP="00CE1A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LABELLE</w:t>
                            </w:r>
                          </w:p>
                          <w:p w14:paraId="341122A1" w14:textId="77777777" w:rsidR="00615765" w:rsidRDefault="0061576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6A4DD0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81458">
                              <w:rPr>
                                <w:sz w:val="14"/>
                                <w:szCs w:val="14"/>
                              </w:rPr>
                              <w:t>BUXTON</w:t>
                            </w:r>
                          </w:p>
                          <w:p w14:paraId="5937D770" w14:textId="77777777" w:rsidR="00FF00D2" w:rsidRPr="004D7AC1" w:rsidRDefault="00FF00D2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50CA57" w14:textId="77777777" w:rsidR="002C6190" w:rsidRPr="00995D77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  <w:p w14:paraId="0C6F3F9B" w14:textId="77777777" w:rsidR="00BB74D3" w:rsidRPr="00995D77" w:rsidRDefault="00BB74D3" w:rsidP="00BB7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5D77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22E7C22D" w14:textId="77777777" w:rsidR="00E30C6C" w:rsidRPr="00C81ABC" w:rsidRDefault="00E30C6C" w:rsidP="00E30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3010F9E9" w14:textId="77777777" w:rsidR="00E30C6C" w:rsidRPr="00C81ABC" w:rsidRDefault="00E30C6C" w:rsidP="00E30C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16503704" w14:textId="77777777" w:rsidR="00E30C6C" w:rsidRPr="004E0D4E" w:rsidRDefault="00E30C6C" w:rsidP="00E30C6C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E0D4E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1E5B3FFD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B294D8" w14:textId="77777777" w:rsidR="00C67A4A" w:rsidRDefault="00C67A4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04E455" w14:textId="77777777" w:rsidR="00503399" w:rsidRPr="00995D77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B85DC1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0876">
                              <w:rPr>
                                <w:sz w:val="16"/>
                                <w:szCs w:val="16"/>
                              </w:rPr>
                              <w:t xml:space="preserve">1800 </w:t>
                            </w:r>
                            <w:r w:rsidR="00270876" w:rsidRPr="00270876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270876">
                              <w:rPr>
                                <w:sz w:val="16"/>
                                <w:szCs w:val="16"/>
                              </w:rPr>
                              <w:t xml:space="preserve"> 0800</w:t>
                            </w:r>
                          </w:p>
                          <w:p w14:paraId="28F19CE4" w14:textId="77777777" w:rsidR="00270876" w:rsidRPr="00995D77" w:rsidRDefault="00270876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581CA042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3CDE1D" w14:textId="77777777" w:rsidR="00FF00D2" w:rsidRPr="00995D77" w:rsidRDefault="00503399" w:rsidP="00BD79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5D77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BD797F">
                              <w:rPr>
                                <w:sz w:val="14"/>
                                <w:szCs w:val="14"/>
                              </w:rPr>
                              <w:t xml:space="preserve"> BUXTON</w:t>
                            </w:r>
                          </w:p>
                        </w:tc>
                      </w:tr>
                      <w:tr w:rsidR="002C6190" w:rsidRPr="002C6190" w14:paraId="0E09241A" w14:textId="77777777" w:rsidTr="00C0511A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6AAA89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  <w:p w14:paraId="621D197E" w14:textId="77777777" w:rsidR="00503399" w:rsidRPr="00B840C8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1167F1CF" w14:textId="77777777" w:rsidR="00503399" w:rsidRPr="00F52745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2745">
                              <w:rPr>
                                <w:sz w:val="16"/>
                                <w:szCs w:val="16"/>
                              </w:rPr>
                              <w:t xml:space="preserve">0800 </w:t>
                            </w:r>
                            <w:r w:rsidR="00F52745" w:rsidRPr="00F52745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5274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52745" w:rsidRPr="00F52745">
                              <w:rPr>
                                <w:sz w:val="16"/>
                                <w:szCs w:val="16"/>
                              </w:rPr>
                              <w:t>1300</w:t>
                            </w:r>
                          </w:p>
                          <w:p w14:paraId="5BB44F6A" w14:textId="77777777" w:rsidR="00F52745" w:rsidRPr="00F52745" w:rsidRDefault="00F5274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2745"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</w:p>
                          <w:p w14:paraId="2F577EB5" w14:textId="77777777" w:rsidR="00F52745" w:rsidRPr="00F52745" w:rsidRDefault="00F5274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A4C07E" w14:textId="77777777" w:rsidR="00F52745" w:rsidRPr="00F52745" w:rsidRDefault="00F5274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2745">
                              <w:rPr>
                                <w:sz w:val="16"/>
                                <w:szCs w:val="16"/>
                              </w:rPr>
                              <w:t>1300-1800</w:t>
                            </w:r>
                          </w:p>
                          <w:p w14:paraId="2D797A57" w14:textId="77777777" w:rsidR="00503399" w:rsidRPr="00F52745" w:rsidRDefault="00F52745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2745">
                              <w:rPr>
                                <w:sz w:val="16"/>
                                <w:szCs w:val="16"/>
                              </w:rPr>
                              <w:t>CLARK</w:t>
                            </w:r>
                            <w:r w:rsidR="00503399" w:rsidRPr="00F5274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285729E8" w14:textId="77777777" w:rsidR="00C67A4A" w:rsidRPr="00C81ABC" w:rsidRDefault="00C67A4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32EF7C01" w14:textId="77777777" w:rsidR="00C67A4A" w:rsidRPr="00C81ABC" w:rsidRDefault="00C67A4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2874FA39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1A20">
                              <w:rPr>
                                <w:sz w:val="16"/>
                                <w:szCs w:val="16"/>
                              </w:rPr>
                              <w:t>1800 - 0800</w:t>
                            </w:r>
                          </w:p>
                          <w:p w14:paraId="2AB0179A" w14:textId="77777777" w:rsidR="00CE1A20" w:rsidRPr="00C865C6" w:rsidRDefault="00CE1A20" w:rsidP="00CE1A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LABELLE</w:t>
                            </w:r>
                          </w:p>
                          <w:p w14:paraId="40863FF1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4FE7F3" w14:textId="77777777" w:rsidR="00FF00D2" w:rsidRPr="004D7AC1" w:rsidRDefault="00503399" w:rsidP="00C67A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2421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B85EF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D797F">
                              <w:rPr>
                                <w:sz w:val="14"/>
                                <w:szCs w:val="14"/>
                              </w:rPr>
                              <w:t>BUXTON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9824898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6627B7AC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1CBE3421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47E28604" w14:textId="77777777" w:rsidR="00503399" w:rsidRPr="00181E78" w:rsidRDefault="00234623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4623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="00E30C6C" w:rsidRPr="00234623">
                              <w:rPr>
                                <w:sz w:val="16"/>
                                <w:szCs w:val="16"/>
                              </w:rPr>
                              <w:t>SADCHUK</w:t>
                            </w:r>
                          </w:p>
                          <w:p w14:paraId="583C31DA" w14:textId="77777777" w:rsidR="00503399" w:rsidRPr="00AB2846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AB284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18514F57" w14:textId="77777777" w:rsidR="00503399" w:rsidRPr="00234623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4623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025D799A" w14:textId="77777777" w:rsidR="00503399" w:rsidRPr="00234623" w:rsidRDefault="00234623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4623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570EB6E0" w14:textId="77777777" w:rsidR="00C67A4A" w:rsidRPr="00AB2846" w:rsidRDefault="00C67A4A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6A8A967A" w14:textId="77777777" w:rsidR="00D63F4C" w:rsidRPr="00C81ABC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61BBB4C3" w14:textId="77777777" w:rsidR="00503399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79129300" w14:textId="77777777" w:rsidR="00C67A4A" w:rsidRDefault="00C67A4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9E51FF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51695">
                              <w:rPr>
                                <w:sz w:val="14"/>
                                <w:szCs w:val="14"/>
                              </w:rPr>
                              <w:t>RADKE</w:t>
                            </w:r>
                          </w:p>
                          <w:p w14:paraId="4CBC8C29" w14:textId="77777777" w:rsidR="00FF00D2" w:rsidRPr="004D7AC1" w:rsidRDefault="00FF00D2" w:rsidP="004616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59E9A4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2C65363C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1DE66CD" w14:textId="77777777" w:rsidR="00896C29" w:rsidRPr="00C81ABC" w:rsidRDefault="00896C29" w:rsidP="00896C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0C1A997F" w14:textId="77777777" w:rsidR="00896C29" w:rsidRPr="00C81ABC" w:rsidRDefault="00700CB2" w:rsidP="00896C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737F5A8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77BFD7A2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15C05ADD" w14:textId="77777777" w:rsidR="00503399" w:rsidRPr="00C81ABC" w:rsidRDefault="00C57A9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</w:p>
                          <w:p w14:paraId="0F6A914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530A3D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3ABC6C4D" w14:textId="77777777" w:rsidR="00F51695" w:rsidRPr="00EB095D" w:rsidRDefault="00EF058B" w:rsidP="00F51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7FBF">
                              <w:rPr>
                                <w:sz w:val="16"/>
                                <w:szCs w:val="16"/>
                              </w:rPr>
                              <w:t>MCKAY</w:t>
                            </w:r>
                          </w:p>
                          <w:p w14:paraId="69938AE8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44C451" w14:textId="77777777" w:rsidR="00033E4C" w:rsidRDefault="00033E4C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2C2FB1" w14:textId="77777777" w:rsidR="00FF00D2" w:rsidRPr="00F52745" w:rsidRDefault="00503399" w:rsidP="0046167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0373A5">
                              <w:rPr>
                                <w:sz w:val="14"/>
                                <w:szCs w:val="14"/>
                              </w:rPr>
                              <w:t>BUXTON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2E7218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p w14:paraId="5FDBBF8F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0C50BDAC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10893878" w14:textId="77777777" w:rsidR="00503399" w:rsidRPr="004D7AC1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34623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7B4803EB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14CB54A5" w14:textId="77777777" w:rsidR="00503399" w:rsidRPr="002F7FBF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7FBF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577B0499" w14:textId="77777777" w:rsidR="00503399" w:rsidRPr="002F7FBF" w:rsidRDefault="002F7FB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7FBF">
                              <w:rPr>
                                <w:sz w:val="16"/>
                                <w:szCs w:val="16"/>
                              </w:rPr>
                              <w:t>N WANG</w:t>
                            </w:r>
                          </w:p>
                          <w:p w14:paraId="256C4670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45D6FCE5" w14:textId="77777777" w:rsidR="00503399" w:rsidRPr="00F51695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62E8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63B0BE99" w14:textId="77777777" w:rsidR="00503399" w:rsidRDefault="003462E8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KOZAK</w:t>
                            </w:r>
                          </w:p>
                          <w:p w14:paraId="0E8CD285" w14:textId="77777777" w:rsidR="003462E8" w:rsidRDefault="003462E8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74F11D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DAVIS</w:t>
                            </w:r>
                          </w:p>
                          <w:p w14:paraId="6052B33C" w14:textId="77777777" w:rsidR="00FF00D2" w:rsidRPr="004D7AC1" w:rsidRDefault="00FF00D2" w:rsidP="004616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B2EC7F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  <w:p w14:paraId="6E27ACF5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032337A2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7919E271" w14:textId="77777777" w:rsidR="00503399" w:rsidRPr="00C81ABC" w:rsidRDefault="00E31B71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711109C7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5B10A75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63EB0B62" w14:textId="77777777" w:rsidR="00503399" w:rsidRPr="00AA4386" w:rsidRDefault="003C6F04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ARCAND</w:t>
                            </w:r>
                          </w:p>
                          <w:p w14:paraId="4B20A97C" w14:textId="77777777" w:rsidR="00636583" w:rsidRPr="00AB2846" w:rsidRDefault="00636583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3F12CFB1" w14:textId="77777777" w:rsidR="00464BCF" w:rsidRPr="00A63B2B" w:rsidRDefault="00464BCF" w:rsidP="00464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62E8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4FB68461" w14:textId="77777777" w:rsidR="00464BCF" w:rsidRDefault="003462E8" w:rsidP="00464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KOZAK</w:t>
                            </w:r>
                          </w:p>
                          <w:p w14:paraId="2801573B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7C2BAE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51695">
                              <w:rPr>
                                <w:sz w:val="14"/>
                                <w:szCs w:val="14"/>
                              </w:rPr>
                              <w:t>N WANG</w:t>
                            </w:r>
                          </w:p>
                          <w:p w14:paraId="74A4835B" w14:textId="77777777" w:rsidR="00FF00D2" w:rsidRPr="004D7AC1" w:rsidRDefault="00FF00D2" w:rsidP="004D7A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6502F65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  <w:p w14:paraId="2D3720EA" w14:textId="77777777" w:rsidR="00503399" w:rsidRPr="004D7AC1" w:rsidRDefault="0065176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03399"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36F68813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2ACF1D4A" w14:textId="77777777" w:rsidR="00503399" w:rsidRPr="00C81ABC" w:rsidRDefault="00700CB2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66A3784C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284AE256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5BD9D834" w14:textId="77777777" w:rsidR="00503399" w:rsidRDefault="00A5347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4F48305C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7421B9" w14:textId="77777777" w:rsidR="00503399" w:rsidRPr="00033E4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2C3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453E8A0D" w14:textId="77777777" w:rsidR="00503399" w:rsidRDefault="00252C3C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</w:p>
                          <w:p w14:paraId="0B42F861" w14:textId="77777777" w:rsidR="00033E4C" w:rsidRDefault="00033E4C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3F6B0B" w14:textId="77777777" w:rsidR="00F52745" w:rsidRDefault="00503399" w:rsidP="007742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0DA3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4296">
                              <w:rPr>
                                <w:sz w:val="14"/>
                                <w:szCs w:val="14"/>
                              </w:rPr>
                              <w:t>TIM CLARK</w:t>
                            </w:r>
                          </w:p>
                          <w:p w14:paraId="52FA5B9D" w14:textId="77777777" w:rsidR="00503399" w:rsidRDefault="00503399" w:rsidP="005033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9996EF9" w14:textId="77777777" w:rsidR="00FF00D2" w:rsidRPr="004D7AC1" w:rsidRDefault="00FF00D2" w:rsidP="004616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433799" w14:textId="77777777" w:rsidR="002C6190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  <w:p w14:paraId="33B8CD10" w14:textId="77777777" w:rsidR="00503399" w:rsidRPr="00B840C8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539FA88B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2F11AC25" w14:textId="77777777" w:rsidR="00503399" w:rsidRDefault="00E30C6C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5405E480" w14:textId="77777777" w:rsidR="00C67A4A" w:rsidRDefault="00C67A4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1BF345" w14:textId="77777777" w:rsidR="00C67A4A" w:rsidRPr="00AF6A15" w:rsidRDefault="00C67A4A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505FB5" w14:textId="77777777" w:rsidR="00503399" w:rsidRPr="00AB2846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2E745ABA" w14:textId="77777777" w:rsidR="00503399" w:rsidRPr="00AB2846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AB284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40C96AD9" w14:textId="77777777" w:rsidR="00503399" w:rsidRPr="00995D77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5F7E">
                              <w:rPr>
                                <w:sz w:val="16"/>
                                <w:szCs w:val="16"/>
                              </w:rPr>
                              <w:t>1800 - 0800</w:t>
                            </w:r>
                          </w:p>
                          <w:p w14:paraId="0A14DDCA" w14:textId="77777777" w:rsidR="00503399" w:rsidRDefault="00095F7E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5D8D4D2C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D67312" w14:textId="77777777" w:rsidR="00FF00D2" w:rsidRPr="004D7AC1" w:rsidRDefault="00503399" w:rsidP="00C469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2421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46946">
                              <w:rPr>
                                <w:sz w:val="14"/>
                                <w:szCs w:val="14"/>
                              </w:rPr>
                              <w:t>CLARK</w:t>
                            </w:r>
                          </w:p>
                        </w:tc>
                      </w:tr>
                      <w:tr w:rsidR="005F2187" w:rsidRPr="002C6190" w14:paraId="6B2475D1" w14:textId="77777777" w:rsidTr="0099522D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B385" w14:textId="77777777" w:rsidR="005F2187" w:rsidRPr="004D7AC1" w:rsidRDefault="004D734D" w:rsidP="00846F12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  <w:p w14:paraId="0885A007" w14:textId="77777777" w:rsidR="00503399" w:rsidRPr="00B840C8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14:paraId="0958F48D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0800 - 1800</w:t>
                            </w:r>
                          </w:p>
                          <w:p w14:paraId="34AA8E0E" w14:textId="77777777" w:rsidR="00503399" w:rsidRPr="00C81ABC" w:rsidRDefault="00700CB2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0E1877D8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BA5B41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174BB8E3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1800 - 0800</w:t>
                            </w:r>
                          </w:p>
                          <w:p w14:paraId="4F00A1FF" w14:textId="77777777" w:rsidR="00503399" w:rsidRDefault="00095F7E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VARRIN</w:t>
                            </w:r>
                          </w:p>
                          <w:p w14:paraId="6653A30E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32DBF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1ED42C" w14:textId="77777777" w:rsidR="005F2187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2421"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C67A4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>ARCAND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BE8962" w14:textId="77777777" w:rsidR="005F2187" w:rsidRPr="004D7AC1" w:rsidRDefault="004D734D" w:rsidP="00105C2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  <w:p w14:paraId="19A92F93" w14:textId="77777777" w:rsidR="00503399" w:rsidRPr="004D7AC1" w:rsidRDefault="009F104E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  <w:p w14:paraId="0A92CC02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CA925A5" w14:textId="77777777" w:rsidR="00503399" w:rsidRPr="00D7740C" w:rsidRDefault="00A53470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LOW</w:t>
                            </w:r>
                          </w:p>
                          <w:p w14:paraId="4015F845" w14:textId="77777777" w:rsidR="00503399" w:rsidRPr="00AB2846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AB284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25E233ED" w14:textId="77777777" w:rsidR="00503399" w:rsidRPr="00FE2F2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2F29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1EEE229" w14:textId="77777777" w:rsidR="00503399" w:rsidRPr="00FE2F29" w:rsidRDefault="00FE2F2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E2F29">
                              <w:rPr>
                                <w:sz w:val="16"/>
                                <w:szCs w:val="16"/>
                              </w:rPr>
                              <w:t>CLARK</w:t>
                            </w:r>
                          </w:p>
                          <w:p w14:paraId="746741A4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384E2F6F" w14:textId="77777777" w:rsidR="00D63F4C" w:rsidRPr="00050231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2200 – 0800</w:t>
                            </w:r>
                          </w:p>
                          <w:p w14:paraId="2A7E7CBC" w14:textId="77777777" w:rsidR="00D63F4C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3EFBE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9135BF" w14:textId="77777777" w:rsidR="005F2187" w:rsidRPr="006D1347" w:rsidRDefault="00503399" w:rsidP="004F3F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ER BU 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>ARCAND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C7C58A" w14:textId="77777777" w:rsidR="005F2187" w:rsidRPr="004D7AC1" w:rsidRDefault="004D734D" w:rsidP="000034A4">
                            <w:pPr>
                              <w:pStyle w:val="Boxes01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  <w:p w14:paraId="48F22137" w14:textId="77777777" w:rsidR="00503399" w:rsidRPr="004D7AC1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0BF10BE8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39627D5A" w14:textId="77777777" w:rsidR="00503399" w:rsidRPr="00C81ABC" w:rsidRDefault="00BC57DF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126FB6C5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62C36B92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7E02AF3B" w14:textId="77777777" w:rsidR="00503399" w:rsidRPr="00C81ABC" w:rsidRDefault="00EF058B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WEBER</w:t>
                            </w:r>
                          </w:p>
                          <w:p w14:paraId="4809598D" w14:textId="77777777" w:rsidR="00503399" w:rsidRPr="00C81ABC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BD5E73" w14:textId="77777777" w:rsidR="00D63F4C" w:rsidRPr="00C81ABC" w:rsidRDefault="00D63F4C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60DD2EA7" w14:textId="77777777" w:rsidR="00D63F4C" w:rsidRDefault="00EF058B" w:rsidP="00D63F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MCKAY</w:t>
                            </w:r>
                          </w:p>
                          <w:p w14:paraId="2053A472" w14:textId="77777777" w:rsidR="00503399" w:rsidRDefault="00503399" w:rsidP="00503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D872D8" w14:textId="77777777" w:rsidR="005F2187" w:rsidRPr="006D1347" w:rsidRDefault="00C67A4A" w:rsidP="0045645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56456">
                              <w:rPr>
                                <w:sz w:val="14"/>
                                <w:szCs w:val="14"/>
                              </w:rPr>
                              <w:t>CYBULSKIE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AA29B" w14:textId="77777777" w:rsidR="005F2187" w:rsidRDefault="004D734D" w:rsidP="00D17D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  <w:p w14:paraId="4FFD01DA" w14:textId="77777777" w:rsidR="00D17DC2" w:rsidRPr="004D7AC1" w:rsidRDefault="00D17DC2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383CF777" w14:textId="77777777" w:rsidR="00D17DC2" w:rsidRPr="00C81ABC" w:rsidRDefault="00D17DC2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15EE5FF5" w14:textId="77777777" w:rsidR="00D17DC2" w:rsidRPr="004D7AC1" w:rsidRDefault="00EB047C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 WONG</w:t>
                            </w:r>
                          </w:p>
                          <w:p w14:paraId="74E3F7AB" w14:textId="77777777" w:rsidR="00D17DC2" w:rsidRPr="004D7AC1" w:rsidRDefault="00D17DC2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68A147C4" w14:textId="77777777" w:rsidR="00D17DC2" w:rsidRPr="00EB047C" w:rsidRDefault="00D17DC2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047C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0E4B12BB" w14:textId="77777777" w:rsidR="00D17DC2" w:rsidRPr="00EB047C" w:rsidRDefault="00EB047C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047C">
                              <w:rPr>
                                <w:sz w:val="16"/>
                                <w:szCs w:val="16"/>
                              </w:rPr>
                              <w:t>BUXTON</w:t>
                            </w:r>
                          </w:p>
                          <w:p w14:paraId="711A5251" w14:textId="77777777" w:rsidR="00D17DC2" w:rsidRPr="00C81ABC" w:rsidRDefault="00D17DC2" w:rsidP="00D17DC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19D4EB15" w14:textId="77777777" w:rsidR="00464BCF" w:rsidRPr="00A63B2B" w:rsidRDefault="00464BCF" w:rsidP="00464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2200 – 0800</w:t>
                            </w:r>
                          </w:p>
                          <w:p w14:paraId="184B4FA3" w14:textId="77777777" w:rsidR="00464BCF" w:rsidRDefault="00464BCF" w:rsidP="00464B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3ACCE0" w14:textId="77777777" w:rsidR="00D17DC2" w:rsidRDefault="00D17DC2" w:rsidP="00D17D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D26ABE" w14:textId="77777777" w:rsidR="00D17DC2" w:rsidRDefault="00C67A4A" w:rsidP="00D17D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VARRIN</w:t>
                            </w:r>
                          </w:p>
                          <w:p w14:paraId="2155CBCC" w14:textId="77777777" w:rsidR="00D17DC2" w:rsidRPr="00E9177F" w:rsidRDefault="00D17DC2" w:rsidP="00D17DC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78239A" w14:textId="77777777" w:rsidR="004D734D" w:rsidRDefault="004D734D" w:rsidP="004D734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  <w:p w14:paraId="62FACA9F" w14:textId="77777777" w:rsidR="004D734D" w:rsidRPr="004D7AC1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A3C2362" w14:textId="77777777" w:rsidR="004D734D" w:rsidRPr="00A1331B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0026367B" w14:textId="77777777" w:rsidR="004D734D" w:rsidRPr="00A1331B" w:rsidRDefault="00B90AF7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BLAINE</w:t>
                            </w:r>
                          </w:p>
                          <w:p w14:paraId="5504B1EC" w14:textId="77777777" w:rsidR="004D734D" w:rsidRPr="00A1331B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02A8F24" w14:textId="77777777" w:rsidR="004D734D" w:rsidRPr="00A1331B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6BC22939" w14:textId="77777777" w:rsidR="004D734D" w:rsidRPr="00A1331B" w:rsidRDefault="00700CB2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DAVIS</w:t>
                            </w:r>
                          </w:p>
                          <w:p w14:paraId="12B4650C" w14:textId="77777777" w:rsidR="004D734D" w:rsidRPr="00A1331B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954238" w14:textId="77777777" w:rsidR="004D734D" w:rsidRPr="00A1331B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521A3569" w14:textId="77777777" w:rsidR="004D734D" w:rsidRDefault="003C6F04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31B">
                              <w:rPr>
                                <w:sz w:val="16"/>
                                <w:szCs w:val="16"/>
                              </w:rPr>
                              <w:t>ARCAND</w:t>
                            </w:r>
                          </w:p>
                          <w:p w14:paraId="527FD988" w14:textId="77777777" w:rsidR="004D734D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C90ED3" w14:textId="77777777" w:rsidR="00D17DC2" w:rsidRPr="00A825AA" w:rsidRDefault="004D734D" w:rsidP="00A5347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N. WANG</w:t>
                            </w: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54A7503" w14:textId="77777777" w:rsidR="004D734D" w:rsidRDefault="00D17DC2" w:rsidP="004D734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D734D">
                              <w:rPr>
                                <w:b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  <w:p w14:paraId="4477F56B" w14:textId="77777777" w:rsidR="004D734D" w:rsidRPr="004D7AC1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7AC1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</w:p>
                          <w:p w14:paraId="490ED121" w14:textId="77777777" w:rsidR="004D734D" w:rsidRPr="004D6E0E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D6E0E">
                              <w:rPr>
                                <w:sz w:val="16"/>
                                <w:szCs w:val="16"/>
                              </w:rPr>
                              <w:t>0800 - 1500</w:t>
                            </w:r>
                          </w:p>
                          <w:p w14:paraId="5879AEDC" w14:textId="77777777" w:rsidR="004D734D" w:rsidRPr="004D6E0E" w:rsidRDefault="00EB047C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CYBULSKIE</w:t>
                            </w:r>
                          </w:p>
                          <w:p w14:paraId="4F361FE3" w14:textId="77777777" w:rsidR="004D734D" w:rsidRPr="00C81ABC" w:rsidRDefault="004D734D" w:rsidP="004D734D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    </w:t>
                            </w:r>
                          </w:p>
                          <w:p w14:paraId="6A722BDE" w14:textId="77777777" w:rsidR="004D734D" w:rsidRPr="0083052C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D43">
                              <w:rPr>
                                <w:sz w:val="16"/>
                                <w:szCs w:val="16"/>
                              </w:rPr>
                              <w:t>1500 - 2200</w:t>
                            </w:r>
                          </w:p>
                          <w:p w14:paraId="3909CCC6" w14:textId="77777777" w:rsidR="004D734D" w:rsidRPr="0083052C" w:rsidRDefault="009E5D43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OSADCHUK</w:t>
                            </w:r>
                          </w:p>
                          <w:p w14:paraId="48019BB3" w14:textId="77777777" w:rsidR="004D734D" w:rsidRPr="00AB2846" w:rsidRDefault="004D734D" w:rsidP="004D734D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</w:p>
                          <w:p w14:paraId="00BEFEB8" w14:textId="77777777" w:rsidR="004D734D" w:rsidRPr="00C81ABC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2200 – 0800</w:t>
                            </w:r>
                          </w:p>
                          <w:p w14:paraId="3A3E8068" w14:textId="77777777" w:rsidR="004D734D" w:rsidRDefault="005304DA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81ABC">
                              <w:rPr>
                                <w:sz w:val="16"/>
                                <w:szCs w:val="16"/>
                              </w:rPr>
                              <w:t>N. WANG</w:t>
                            </w:r>
                          </w:p>
                          <w:p w14:paraId="0AD0EC07" w14:textId="77777777" w:rsidR="004D734D" w:rsidRDefault="004D734D" w:rsidP="004D7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FB8A1C" w14:textId="77777777" w:rsidR="004D734D" w:rsidRDefault="004D734D" w:rsidP="004D73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ER BU</w:t>
                            </w:r>
                            <w:r w:rsidR="00F30C2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24AE">
                              <w:rPr>
                                <w:sz w:val="14"/>
                                <w:szCs w:val="14"/>
                              </w:rPr>
                              <w:t>VARRIN</w:t>
                            </w:r>
                          </w:p>
                          <w:p w14:paraId="4BEE052D" w14:textId="77777777" w:rsidR="00D17DC2" w:rsidRPr="006D1347" w:rsidRDefault="00D17DC2" w:rsidP="00C67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5496140" w14:textId="77777777" w:rsidR="00390600" w:rsidRPr="00390600" w:rsidRDefault="00390600" w:rsidP="004D734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9522D" w14:paraId="638C2A2F" w14:textId="77777777" w:rsidTr="0099522D">
                        <w:trPr>
                          <w:trHeight w:val="2040"/>
                        </w:trPr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C8BB26" w14:textId="77777777" w:rsidR="0099522D" w:rsidRPr="00B66FD9" w:rsidRDefault="0099522D" w:rsidP="0066453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C0941E" w14:textId="77777777" w:rsidR="0099522D" w:rsidRPr="00B66FD9" w:rsidRDefault="0099522D" w:rsidP="00B66F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FF31B7" w14:textId="77777777" w:rsidR="0099522D" w:rsidRPr="00B66FD9" w:rsidRDefault="0099522D" w:rsidP="00B66F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E232C1F" w14:textId="77777777" w:rsidR="0099522D" w:rsidRPr="00B66FD9" w:rsidRDefault="0099522D" w:rsidP="00B66F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0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6077CE" w14:textId="77777777" w:rsidR="0099522D" w:rsidRPr="00B66FD9" w:rsidRDefault="0099522D" w:rsidP="001046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DE0EBCF" w14:textId="77777777" w:rsidR="0099522D" w:rsidRPr="00D81A84" w:rsidRDefault="00503399" w:rsidP="00460B1A">
                            <w:pPr>
                              <w:pStyle w:val="Boxes01"/>
                              <w:rPr>
                                <w:sz w:val="14"/>
                                <w:szCs w:val="14"/>
                              </w:rPr>
                            </w:pPr>
                            <w:r w:rsidRPr="00D81A84">
                              <w:rPr>
                                <w:sz w:val="14"/>
                                <w:szCs w:val="14"/>
                              </w:rPr>
                              <w:t xml:space="preserve">Please notify </w:t>
                            </w:r>
                            <w:r w:rsidR="00460B1A" w:rsidRPr="00D81A84">
                              <w:rPr>
                                <w:sz w:val="14"/>
                                <w:szCs w:val="14"/>
                              </w:rPr>
                              <w:t>April</w:t>
                            </w:r>
                            <w:r w:rsidR="0099522D" w:rsidRPr="00D81A84">
                              <w:rPr>
                                <w:sz w:val="14"/>
                                <w:szCs w:val="14"/>
                              </w:rPr>
                              <w:t xml:space="preserve"> at extension 706 regarding </w:t>
                            </w:r>
                            <w:r w:rsidR="0099522D" w:rsidRPr="00D81A84">
                              <w:rPr>
                                <w:sz w:val="14"/>
                                <w:szCs w:val="14"/>
                                <w:u w:val="single"/>
                              </w:rPr>
                              <w:t>ANY</w:t>
                            </w:r>
                            <w:r w:rsidR="00460B1A" w:rsidRPr="00D81A84">
                              <w:rPr>
                                <w:sz w:val="14"/>
                                <w:szCs w:val="14"/>
                              </w:rPr>
                              <w:t xml:space="preserve"> changes</w:t>
                            </w:r>
                            <w:r w:rsidR="0099522D" w:rsidRPr="00D81A84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28C3331A" w14:textId="77777777" w:rsidR="0099522D" w:rsidRPr="00B66FD9" w:rsidRDefault="0099522D" w:rsidP="004564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1A84">
                              <w:rPr>
                                <w:b/>
                                <w:sz w:val="14"/>
                                <w:szCs w:val="14"/>
                              </w:rPr>
                              <w:t>Update</w:t>
                            </w:r>
                            <w:r w:rsidR="00015C93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29</w:t>
                            </w:r>
                            <w:r w:rsidR="00F30C21" w:rsidRPr="00D81A84">
                              <w:rPr>
                                <w:b/>
                                <w:sz w:val="14"/>
                                <w:szCs w:val="14"/>
                              </w:rPr>
                              <w:t>/0</w:t>
                            </w:r>
                            <w:r w:rsidR="00C46946">
                              <w:rPr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  <w:r w:rsidR="00D81A84">
                              <w:rPr>
                                <w:b/>
                                <w:sz w:val="16"/>
                                <w:szCs w:val="16"/>
                              </w:rPr>
                              <w:t>/23</w:t>
                            </w:r>
                          </w:p>
                        </w:tc>
                      </w:tr>
                    </w:tbl>
                    <w:p w14:paraId="133B40B1" w14:textId="77777777" w:rsidR="002C6190" w:rsidRDefault="002C6190" w:rsidP="00F37AB8">
                      <w:pPr>
                        <w:pStyle w:val="Boxes01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AC55DC" w:rsidSect="002C6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B019" w14:textId="77777777" w:rsidR="004C07B5" w:rsidRDefault="004C07B5" w:rsidP="002C6190">
      <w:r>
        <w:separator/>
      </w:r>
    </w:p>
  </w:endnote>
  <w:endnote w:type="continuationSeparator" w:id="0">
    <w:p w14:paraId="28CCD99F" w14:textId="77777777" w:rsidR="004C07B5" w:rsidRDefault="004C07B5" w:rsidP="002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6422" w14:textId="77777777" w:rsidR="0062296B" w:rsidRDefault="006229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5C94" w14:textId="77777777" w:rsidR="0062296B" w:rsidRDefault="006229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FC8A" w14:textId="77777777" w:rsidR="0062296B" w:rsidRDefault="00622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F4C2C" w14:textId="77777777" w:rsidR="004C07B5" w:rsidRDefault="004C07B5" w:rsidP="002C6190">
      <w:r>
        <w:separator/>
      </w:r>
    </w:p>
  </w:footnote>
  <w:footnote w:type="continuationSeparator" w:id="0">
    <w:p w14:paraId="2DA5EC0F" w14:textId="77777777" w:rsidR="004C07B5" w:rsidRDefault="004C07B5" w:rsidP="002C6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E065" w14:textId="77777777" w:rsidR="0062296B" w:rsidRDefault="00622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3765" w14:textId="77777777" w:rsidR="002C6190" w:rsidRDefault="002C6190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1DBD3100" wp14:editId="7E0D88A4">
          <wp:simplePos x="0" y="0"/>
          <wp:positionH relativeFrom="column">
            <wp:posOffset>-76200</wp:posOffset>
          </wp:positionH>
          <wp:positionV relativeFrom="paragraph">
            <wp:posOffset>-295275</wp:posOffset>
          </wp:positionV>
          <wp:extent cx="2168525" cy="533400"/>
          <wp:effectExtent l="0" t="0" r="3175" b="0"/>
          <wp:wrapTight wrapText="bothSides">
            <wp:wrapPolygon edited="0">
              <wp:start x="0" y="0"/>
              <wp:lineTo x="0" y="20829"/>
              <wp:lineTo x="21442" y="20829"/>
              <wp:lineTo x="21442" y="0"/>
              <wp:lineTo x="0" y="0"/>
            </wp:wrapPolygon>
          </wp:wrapTight>
          <wp:docPr id="1" name="Picture 1" descr="3C1DD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C1DD7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28E9" w14:textId="77777777" w:rsidR="0062296B" w:rsidRDefault="00622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4F48"/>
    <w:multiLevelType w:val="hybridMultilevel"/>
    <w:tmpl w:val="694AA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5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90"/>
    <w:rsid w:val="000034A4"/>
    <w:rsid w:val="00005AB8"/>
    <w:rsid w:val="00015C93"/>
    <w:rsid w:val="00026C58"/>
    <w:rsid w:val="00033E4C"/>
    <w:rsid w:val="000340F1"/>
    <w:rsid w:val="000373A5"/>
    <w:rsid w:val="00041E2B"/>
    <w:rsid w:val="00052BF9"/>
    <w:rsid w:val="00061E14"/>
    <w:rsid w:val="00066F27"/>
    <w:rsid w:val="0008599B"/>
    <w:rsid w:val="000863B3"/>
    <w:rsid w:val="00086FBC"/>
    <w:rsid w:val="00090899"/>
    <w:rsid w:val="000918C2"/>
    <w:rsid w:val="00093D6E"/>
    <w:rsid w:val="00095F7E"/>
    <w:rsid w:val="000A1CF5"/>
    <w:rsid w:val="000A35DA"/>
    <w:rsid w:val="000B629B"/>
    <w:rsid w:val="001046B7"/>
    <w:rsid w:val="00105C24"/>
    <w:rsid w:val="001066DC"/>
    <w:rsid w:val="00114A7C"/>
    <w:rsid w:val="00125432"/>
    <w:rsid w:val="001317BB"/>
    <w:rsid w:val="001517CA"/>
    <w:rsid w:val="0016296B"/>
    <w:rsid w:val="00166F25"/>
    <w:rsid w:val="00181E78"/>
    <w:rsid w:val="00192E0C"/>
    <w:rsid w:val="001B1573"/>
    <w:rsid w:val="001B15FB"/>
    <w:rsid w:val="001C2BB9"/>
    <w:rsid w:val="001C54B6"/>
    <w:rsid w:val="00202138"/>
    <w:rsid w:val="002040CA"/>
    <w:rsid w:val="002221B4"/>
    <w:rsid w:val="00222B27"/>
    <w:rsid w:val="00223181"/>
    <w:rsid w:val="002231E2"/>
    <w:rsid w:val="00227FC3"/>
    <w:rsid w:val="00230897"/>
    <w:rsid w:val="00234623"/>
    <w:rsid w:val="00242FE0"/>
    <w:rsid w:val="0024465F"/>
    <w:rsid w:val="00252150"/>
    <w:rsid w:val="00252C3C"/>
    <w:rsid w:val="00252CE6"/>
    <w:rsid w:val="0025387F"/>
    <w:rsid w:val="0026036B"/>
    <w:rsid w:val="00260DA3"/>
    <w:rsid w:val="002631A9"/>
    <w:rsid w:val="0027021B"/>
    <w:rsid w:val="00270876"/>
    <w:rsid w:val="00292796"/>
    <w:rsid w:val="002A358C"/>
    <w:rsid w:val="002B09D5"/>
    <w:rsid w:val="002C399C"/>
    <w:rsid w:val="002C6190"/>
    <w:rsid w:val="002E0741"/>
    <w:rsid w:val="002E6B80"/>
    <w:rsid w:val="002F458D"/>
    <w:rsid w:val="002F4B52"/>
    <w:rsid w:val="002F52F9"/>
    <w:rsid w:val="002F7FBF"/>
    <w:rsid w:val="00300B39"/>
    <w:rsid w:val="003030CA"/>
    <w:rsid w:val="00332D4D"/>
    <w:rsid w:val="00337A5C"/>
    <w:rsid w:val="00345590"/>
    <w:rsid w:val="003458F1"/>
    <w:rsid w:val="003462E8"/>
    <w:rsid w:val="003500D2"/>
    <w:rsid w:val="003652B2"/>
    <w:rsid w:val="00370677"/>
    <w:rsid w:val="00381C15"/>
    <w:rsid w:val="00384A9E"/>
    <w:rsid w:val="00390600"/>
    <w:rsid w:val="003A223B"/>
    <w:rsid w:val="003B30C2"/>
    <w:rsid w:val="003B510B"/>
    <w:rsid w:val="003C6F04"/>
    <w:rsid w:val="003D11D1"/>
    <w:rsid w:val="003D2ACB"/>
    <w:rsid w:val="003D360A"/>
    <w:rsid w:val="003D5226"/>
    <w:rsid w:val="003F54D0"/>
    <w:rsid w:val="00405053"/>
    <w:rsid w:val="00406284"/>
    <w:rsid w:val="00412D7C"/>
    <w:rsid w:val="00414B17"/>
    <w:rsid w:val="00424BF9"/>
    <w:rsid w:val="00434695"/>
    <w:rsid w:val="00443142"/>
    <w:rsid w:val="004530C8"/>
    <w:rsid w:val="00456456"/>
    <w:rsid w:val="00460B1A"/>
    <w:rsid w:val="0046167C"/>
    <w:rsid w:val="00464BCF"/>
    <w:rsid w:val="00466DE5"/>
    <w:rsid w:val="00470C2B"/>
    <w:rsid w:val="004742DA"/>
    <w:rsid w:val="00476052"/>
    <w:rsid w:val="00482F39"/>
    <w:rsid w:val="00487C41"/>
    <w:rsid w:val="004969CB"/>
    <w:rsid w:val="004A5E62"/>
    <w:rsid w:val="004B0847"/>
    <w:rsid w:val="004B4092"/>
    <w:rsid w:val="004C07B5"/>
    <w:rsid w:val="004C6D00"/>
    <w:rsid w:val="004D6E0E"/>
    <w:rsid w:val="004D734D"/>
    <w:rsid w:val="004D7806"/>
    <w:rsid w:val="004D7AC1"/>
    <w:rsid w:val="004E0D4E"/>
    <w:rsid w:val="004F3FE9"/>
    <w:rsid w:val="004F4E3D"/>
    <w:rsid w:val="004F7CF2"/>
    <w:rsid w:val="00503399"/>
    <w:rsid w:val="00516159"/>
    <w:rsid w:val="0051696E"/>
    <w:rsid w:val="005304DA"/>
    <w:rsid w:val="00535A8D"/>
    <w:rsid w:val="005456ED"/>
    <w:rsid w:val="00554F97"/>
    <w:rsid w:val="00570FF9"/>
    <w:rsid w:val="00576B57"/>
    <w:rsid w:val="005800D5"/>
    <w:rsid w:val="00580FA8"/>
    <w:rsid w:val="005872BC"/>
    <w:rsid w:val="005B136E"/>
    <w:rsid w:val="005B3AAE"/>
    <w:rsid w:val="005C2DAD"/>
    <w:rsid w:val="005C5FCF"/>
    <w:rsid w:val="005D61F3"/>
    <w:rsid w:val="005E78A2"/>
    <w:rsid w:val="005E7E9C"/>
    <w:rsid w:val="005F2187"/>
    <w:rsid w:val="005F412A"/>
    <w:rsid w:val="00615765"/>
    <w:rsid w:val="00616AB6"/>
    <w:rsid w:val="0062296B"/>
    <w:rsid w:val="00636583"/>
    <w:rsid w:val="00642BE9"/>
    <w:rsid w:val="0065176F"/>
    <w:rsid w:val="00654F4C"/>
    <w:rsid w:val="0066203C"/>
    <w:rsid w:val="0066453A"/>
    <w:rsid w:val="0067439A"/>
    <w:rsid w:val="00677E21"/>
    <w:rsid w:val="00681458"/>
    <w:rsid w:val="006A6667"/>
    <w:rsid w:val="006A7D48"/>
    <w:rsid w:val="006D1347"/>
    <w:rsid w:val="006D25FD"/>
    <w:rsid w:val="006D5382"/>
    <w:rsid w:val="006D5DFB"/>
    <w:rsid w:val="006F3187"/>
    <w:rsid w:val="00700CB2"/>
    <w:rsid w:val="007039DA"/>
    <w:rsid w:val="00712112"/>
    <w:rsid w:val="00720011"/>
    <w:rsid w:val="00721365"/>
    <w:rsid w:val="00743383"/>
    <w:rsid w:val="00745821"/>
    <w:rsid w:val="0076537D"/>
    <w:rsid w:val="00774296"/>
    <w:rsid w:val="00795408"/>
    <w:rsid w:val="007A2C74"/>
    <w:rsid w:val="007A35A2"/>
    <w:rsid w:val="007B2D94"/>
    <w:rsid w:val="007C5316"/>
    <w:rsid w:val="007C5EA9"/>
    <w:rsid w:val="007C70B7"/>
    <w:rsid w:val="007D2316"/>
    <w:rsid w:val="007D2FD1"/>
    <w:rsid w:val="007E0EB8"/>
    <w:rsid w:val="007E36A7"/>
    <w:rsid w:val="007F3604"/>
    <w:rsid w:val="007F5E3E"/>
    <w:rsid w:val="007F6C1A"/>
    <w:rsid w:val="008236D5"/>
    <w:rsid w:val="0082624F"/>
    <w:rsid w:val="0083052C"/>
    <w:rsid w:val="00842A55"/>
    <w:rsid w:val="00854619"/>
    <w:rsid w:val="00870364"/>
    <w:rsid w:val="00875C8E"/>
    <w:rsid w:val="00886F2E"/>
    <w:rsid w:val="00896C29"/>
    <w:rsid w:val="008A28F3"/>
    <w:rsid w:val="008A75C9"/>
    <w:rsid w:val="008D3981"/>
    <w:rsid w:val="008F54FE"/>
    <w:rsid w:val="00932E0C"/>
    <w:rsid w:val="0094011A"/>
    <w:rsid w:val="00947B4C"/>
    <w:rsid w:val="00952A81"/>
    <w:rsid w:val="0096234A"/>
    <w:rsid w:val="00962540"/>
    <w:rsid w:val="00982E73"/>
    <w:rsid w:val="0099522D"/>
    <w:rsid w:val="00995D77"/>
    <w:rsid w:val="009A1830"/>
    <w:rsid w:val="009A530F"/>
    <w:rsid w:val="009B6FC8"/>
    <w:rsid w:val="009C43D5"/>
    <w:rsid w:val="009D721E"/>
    <w:rsid w:val="009E2133"/>
    <w:rsid w:val="009E5D43"/>
    <w:rsid w:val="009F104E"/>
    <w:rsid w:val="009F6366"/>
    <w:rsid w:val="00A03A34"/>
    <w:rsid w:val="00A05157"/>
    <w:rsid w:val="00A06B93"/>
    <w:rsid w:val="00A1331B"/>
    <w:rsid w:val="00A22B87"/>
    <w:rsid w:val="00A35124"/>
    <w:rsid w:val="00A379FD"/>
    <w:rsid w:val="00A51FF8"/>
    <w:rsid w:val="00A53470"/>
    <w:rsid w:val="00A63557"/>
    <w:rsid w:val="00A6665C"/>
    <w:rsid w:val="00A825AA"/>
    <w:rsid w:val="00A839B1"/>
    <w:rsid w:val="00A84D20"/>
    <w:rsid w:val="00A95F4A"/>
    <w:rsid w:val="00AA0491"/>
    <w:rsid w:val="00AA17BE"/>
    <w:rsid w:val="00AA2023"/>
    <w:rsid w:val="00AA4386"/>
    <w:rsid w:val="00AB2846"/>
    <w:rsid w:val="00AC55DC"/>
    <w:rsid w:val="00AC7B17"/>
    <w:rsid w:val="00AF2D58"/>
    <w:rsid w:val="00AF6A15"/>
    <w:rsid w:val="00B014EE"/>
    <w:rsid w:val="00B06ECB"/>
    <w:rsid w:val="00B15C53"/>
    <w:rsid w:val="00B26DC0"/>
    <w:rsid w:val="00B51097"/>
    <w:rsid w:val="00B53188"/>
    <w:rsid w:val="00B66FD9"/>
    <w:rsid w:val="00B7179D"/>
    <w:rsid w:val="00B73318"/>
    <w:rsid w:val="00B804FB"/>
    <w:rsid w:val="00B85EF0"/>
    <w:rsid w:val="00B90AF7"/>
    <w:rsid w:val="00BA532A"/>
    <w:rsid w:val="00BB74D3"/>
    <w:rsid w:val="00BC47D8"/>
    <w:rsid w:val="00BC4ECD"/>
    <w:rsid w:val="00BC53A2"/>
    <w:rsid w:val="00BC57DF"/>
    <w:rsid w:val="00BD797F"/>
    <w:rsid w:val="00BF41D6"/>
    <w:rsid w:val="00BF6C7F"/>
    <w:rsid w:val="00C0511A"/>
    <w:rsid w:val="00C1618E"/>
    <w:rsid w:val="00C21FC3"/>
    <w:rsid w:val="00C41987"/>
    <w:rsid w:val="00C46946"/>
    <w:rsid w:val="00C50CA0"/>
    <w:rsid w:val="00C54A0B"/>
    <w:rsid w:val="00C57A90"/>
    <w:rsid w:val="00C67A4A"/>
    <w:rsid w:val="00C701E3"/>
    <w:rsid w:val="00C716E1"/>
    <w:rsid w:val="00C768DD"/>
    <w:rsid w:val="00C80291"/>
    <w:rsid w:val="00C81ABC"/>
    <w:rsid w:val="00C82CBA"/>
    <w:rsid w:val="00C84865"/>
    <w:rsid w:val="00C9496B"/>
    <w:rsid w:val="00CB12AA"/>
    <w:rsid w:val="00CC24AE"/>
    <w:rsid w:val="00CE1A20"/>
    <w:rsid w:val="00D004CE"/>
    <w:rsid w:val="00D028CE"/>
    <w:rsid w:val="00D10F54"/>
    <w:rsid w:val="00D148B3"/>
    <w:rsid w:val="00D154DD"/>
    <w:rsid w:val="00D17DC2"/>
    <w:rsid w:val="00D23266"/>
    <w:rsid w:val="00D25B8F"/>
    <w:rsid w:val="00D33021"/>
    <w:rsid w:val="00D37665"/>
    <w:rsid w:val="00D403BD"/>
    <w:rsid w:val="00D4332E"/>
    <w:rsid w:val="00D620AE"/>
    <w:rsid w:val="00D63F4C"/>
    <w:rsid w:val="00D64EC2"/>
    <w:rsid w:val="00D7740C"/>
    <w:rsid w:val="00D81A84"/>
    <w:rsid w:val="00D96AB8"/>
    <w:rsid w:val="00DA2C94"/>
    <w:rsid w:val="00DE69DB"/>
    <w:rsid w:val="00DF16E1"/>
    <w:rsid w:val="00E02B78"/>
    <w:rsid w:val="00E13B23"/>
    <w:rsid w:val="00E2024F"/>
    <w:rsid w:val="00E20F57"/>
    <w:rsid w:val="00E211CF"/>
    <w:rsid w:val="00E24443"/>
    <w:rsid w:val="00E30C6C"/>
    <w:rsid w:val="00E31B71"/>
    <w:rsid w:val="00E34FA8"/>
    <w:rsid w:val="00E51AB0"/>
    <w:rsid w:val="00E73F2E"/>
    <w:rsid w:val="00E81A3B"/>
    <w:rsid w:val="00E85F61"/>
    <w:rsid w:val="00E9177F"/>
    <w:rsid w:val="00E9347E"/>
    <w:rsid w:val="00E96147"/>
    <w:rsid w:val="00EB033B"/>
    <w:rsid w:val="00EB047C"/>
    <w:rsid w:val="00EB5354"/>
    <w:rsid w:val="00EB76B8"/>
    <w:rsid w:val="00EC7F9D"/>
    <w:rsid w:val="00ED287D"/>
    <w:rsid w:val="00ED665C"/>
    <w:rsid w:val="00EE2A8C"/>
    <w:rsid w:val="00EF058B"/>
    <w:rsid w:val="00EF2A73"/>
    <w:rsid w:val="00F0721E"/>
    <w:rsid w:val="00F1460D"/>
    <w:rsid w:val="00F21136"/>
    <w:rsid w:val="00F30C21"/>
    <w:rsid w:val="00F328F3"/>
    <w:rsid w:val="00F37AB8"/>
    <w:rsid w:val="00F402F2"/>
    <w:rsid w:val="00F413F1"/>
    <w:rsid w:val="00F51695"/>
    <w:rsid w:val="00F52745"/>
    <w:rsid w:val="00F535F9"/>
    <w:rsid w:val="00F56D74"/>
    <w:rsid w:val="00F65984"/>
    <w:rsid w:val="00F66B9F"/>
    <w:rsid w:val="00F85140"/>
    <w:rsid w:val="00F95123"/>
    <w:rsid w:val="00FA0702"/>
    <w:rsid w:val="00FA3B2F"/>
    <w:rsid w:val="00FA4B66"/>
    <w:rsid w:val="00FB1D8C"/>
    <w:rsid w:val="00FB58E9"/>
    <w:rsid w:val="00FD4E67"/>
    <w:rsid w:val="00FE2F29"/>
    <w:rsid w:val="00FE3C41"/>
    <w:rsid w:val="00FF00D2"/>
    <w:rsid w:val="00FF19C5"/>
    <w:rsid w:val="00FF288B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A8A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nerHeading1">
    <w:name w:val="Banner Heading1"/>
    <w:pPr>
      <w:shd w:val="clear" w:color="auto" w:fill="000000"/>
      <w:jc w:val="center"/>
    </w:pPr>
    <w:rPr>
      <w:b/>
      <w:noProof/>
      <w:color w:val="FFFFFF"/>
      <w:sz w:val="72"/>
    </w:rPr>
  </w:style>
  <w:style w:type="paragraph" w:customStyle="1" w:styleId="BannerHeading2">
    <w:name w:val="Banner Heading2"/>
    <w:pPr>
      <w:spacing w:before="480" w:after="120"/>
      <w:jc w:val="center"/>
    </w:pPr>
    <w:rPr>
      <w:b/>
      <w:i/>
      <w:noProof/>
      <w:sz w:val="40"/>
    </w:rPr>
  </w:style>
  <w:style w:type="paragraph" w:customStyle="1" w:styleId="BannerHeading3">
    <w:name w:val="Banner Heading3"/>
    <w:basedOn w:val="BannerHeading2"/>
    <w:rPr>
      <w:b w:val="0"/>
    </w:rPr>
  </w:style>
  <w:style w:type="paragraph" w:customStyle="1" w:styleId="Banner00">
    <w:name w:val="Banner00"/>
    <w:pPr>
      <w:spacing w:before="240" w:after="200"/>
      <w:jc w:val="center"/>
    </w:pPr>
    <w:rPr>
      <w:b/>
      <w:noProof/>
      <w:sz w:val="72"/>
    </w:rPr>
  </w:style>
  <w:style w:type="paragraph" w:customStyle="1" w:styleId="Banner01">
    <w:name w:val="Banner01"/>
    <w:basedOn w:val="Banner00"/>
    <w:next w:val="Normal"/>
    <w:pPr>
      <w:spacing w:after="240"/>
    </w:pPr>
  </w:style>
  <w:style w:type="paragraph" w:customStyle="1" w:styleId="Banner10">
    <w:name w:val="Banner10"/>
    <w:basedOn w:val="Normal"/>
    <w:pPr>
      <w:spacing w:before="720" w:after="120"/>
      <w:jc w:val="center"/>
    </w:pPr>
    <w:rPr>
      <w:b/>
      <w:noProof/>
      <w:sz w:val="56"/>
    </w:rPr>
  </w:style>
  <w:style w:type="paragraph" w:customStyle="1" w:styleId="Banner11">
    <w:name w:val="Banner11"/>
    <w:basedOn w:val="Normal"/>
    <w:next w:val="Normal"/>
    <w:pPr>
      <w:jc w:val="center"/>
    </w:pPr>
    <w:rPr>
      <w:b/>
      <w:noProof/>
      <w:sz w:val="84"/>
    </w:rPr>
  </w:style>
  <w:style w:type="paragraph" w:customStyle="1" w:styleId="BoxesHeading1">
    <w:name w:val="Boxes Heading1"/>
    <w:pPr>
      <w:shd w:val="clear" w:color="auto" w:fill="000000"/>
      <w:jc w:val="center"/>
    </w:pPr>
    <w:rPr>
      <w:rFonts w:ascii="Bookman Old Style" w:hAnsi="Bookman Old Style"/>
      <w:b/>
      <w:noProof/>
      <w:color w:val="FFFFFF"/>
      <w:sz w:val="56"/>
    </w:rPr>
  </w:style>
  <w:style w:type="paragraph" w:customStyle="1" w:styleId="BoxesHeading2">
    <w:name w:val="Boxes Heading2"/>
    <w:pPr>
      <w:spacing w:before="800"/>
      <w:jc w:val="center"/>
    </w:pPr>
    <w:rPr>
      <w:i/>
      <w:noProof/>
      <w:sz w:val="24"/>
    </w:rPr>
  </w:style>
  <w:style w:type="paragraph" w:customStyle="1" w:styleId="Boxes00">
    <w:name w:val="Boxes00"/>
    <w:basedOn w:val="Normal"/>
    <w:pPr>
      <w:spacing w:before="240" w:after="120"/>
      <w:jc w:val="center"/>
    </w:pPr>
    <w:rPr>
      <w:b/>
      <w:noProof/>
      <w:sz w:val="60"/>
    </w:rPr>
  </w:style>
  <w:style w:type="paragraph" w:customStyle="1" w:styleId="Boxes01">
    <w:name w:val="Boxes01"/>
    <w:next w:val="Normal"/>
    <w:pPr>
      <w:jc w:val="center"/>
    </w:pPr>
    <w:rPr>
      <w:b/>
      <w:noProof/>
      <w:sz w:val="96"/>
    </w:rPr>
  </w:style>
  <w:style w:type="paragraph" w:customStyle="1" w:styleId="Boxes10">
    <w:name w:val="Boxes10"/>
    <w:basedOn w:val="Normal"/>
    <w:pPr>
      <w:spacing w:before="360" w:after="120"/>
      <w:jc w:val="center"/>
    </w:pPr>
    <w:rPr>
      <w:b/>
      <w:noProof/>
      <w:sz w:val="72"/>
    </w:rPr>
  </w:style>
  <w:style w:type="paragraph" w:customStyle="1" w:styleId="Boxes11">
    <w:name w:val="Boxes11"/>
    <w:basedOn w:val="Boxes01"/>
    <w:next w:val="Normal"/>
    <w:rPr>
      <w:sz w:val="72"/>
    </w:rPr>
  </w:style>
  <w:style w:type="paragraph" w:customStyle="1" w:styleId="ExtraInfo">
    <w:name w:val="Extra Info"/>
    <w:basedOn w:val="Normal"/>
    <w:rPr>
      <w:sz w:val="18"/>
    </w:rPr>
  </w:style>
  <w:style w:type="paragraph" w:customStyle="1" w:styleId="JazzyHeading1">
    <w:name w:val="Jazzy Heading1"/>
    <w:pPr>
      <w:jc w:val="center"/>
    </w:pPr>
    <w:rPr>
      <w:rFonts w:ascii="Algerian" w:hAnsi="Algerian"/>
      <w:noProof/>
      <w:sz w:val="168"/>
    </w:rPr>
  </w:style>
  <w:style w:type="paragraph" w:customStyle="1" w:styleId="JazzyHeading10">
    <w:name w:val="Jazzy Heading10"/>
    <w:basedOn w:val="Normal"/>
    <w:pPr>
      <w:tabs>
        <w:tab w:val="center" w:pos="1260"/>
        <w:tab w:val="center" w:pos="3420"/>
        <w:tab w:val="center" w:pos="5580"/>
        <w:tab w:val="center" w:pos="7740"/>
        <w:tab w:val="center" w:pos="9900"/>
        <w:tab w:val="center" w:pos="12060"/>
        <w:tab w:val="center" w:pos="14220"/>
      </w:tabs>
      <w:spacing w:before="120"/>
    </w:pPr>
    <w:rPr>
      <w:b/>
      <w:noProof/>
      <w:sz w:val="40"/>
    </w:rPr>
  </w:style>
  <w:style w:type="paragraph" w:customStyle="1" w:styleId="JazzyHeading2">
    <w:name w:val="Jazzy Heading2"/>
    <w:pPr>
      <w:jc w:val="center"/>
    </w:pPr>
    <w:rPr>
      <w:b/>
      <w:noProof/>
      <w:sz w:val="60"/>
    </w:rPr>
  </w:style>
  <w:style w:type="paragraph" w:customStyle="1" w:styleId="JazzyHeading3">
    <w:name w:val="Jazzy Heading3"/>
    <w:pPr>
      <w:tabs>
        <w:tab w:val="center" w:pos="1080"/>
        <w:tab w:val="center" w:pos="2520"/>
        <w:tab w:val="center" w:pos="3960"/>
        <w:tab w:val="center" w:pos="5400"/>
        <w:tab w:val="center" w:pos="6840"/>
        <w:tab w:val="center" w:pos="8280"/>
        <w:tab w:val="center" w:pos="9720"/>
      </w:tabs>
      <w:spacing w:before="120"/>
    </w:pPr>
    <w:rPr>
      <w:b/>
      <w:noProof/>
      <w:sz w:val="40"/>
    </w:rPr>
  </w:style>
  <w:style w:type="paragraph" w:customStyle="1" w:styleId="JazzyHeading4">
    <w:name w:val="Jazzy Heading4"/>
    <w:basedOn w:val="Normal"/>
    <w:pPr>
      <w:spacing w:line="1440" w:lineRule="exact"/>
      <w:jc w:val="center"/>
    </w:pPr>
    <w:rPr>
      <w:rFonts w:ascii="Algerian" w:hAnsi="Algerian"/>
      <w:noProof/>
      <w:sz w:val="144"/>
    </w:rPr>
  </w:style>
  <w:style w:type="paragraph" w:customStyle="1" w:styleId="JazzyHeading5">
    <w:name w:val="Jazzy Heading5"/>
    <w:basedOn w:val="JazzyHeadi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enter" w:pos="1260"/>
        <w:tab w:val="center" w:pos="3240"/>
        <w:tab w:val="center" w:pos="5220"/>
        <w:tab w:val="center" w:pos="7200"/>
        <w:tab w:val="center" w:pos="9180"/>
        <w:tab w:val="center" w:pos="11160"/>
        <w:tab w:val="center" w:pos="13140"/>
      </w:tabs>
    </w:pPr>
  </w:style>
  <w:style w:type="paragraph" w:customStyle="1" w:styleId="JazzyHeading6">
    <w:name w:val="Jazzy Heading6"/>
    <w:basedOn w:val="Normal"/>
    <w:pPr>
      <w:tabs>
        <w:tab w:val="center" w:pos="720"/>
        <w:tab w:val="center" w:pos="1980"/>
        <w:tab w:val="center" w:pos="3240"/>
        <w:tab w:val="center" w:pos="4500"/>
        <w:tab w:val="center" w:pos="5760"/>
        <w:tab w:val="center" w:pos="7020"/>
        <w:tab w:val="center" w:pos="8280"/>
      </w:tabs>
      <w:spacing w:before="120"/>
    </w:pPr>
    <w:rPr>
      <w:b/>
      <w:noProof/>
      <w:sz w:val="40"/>
    </w:rPr>
  </w:style>
  <w:style w:type="paragraph" w:customStyle="1" w:styleId="JazzyHeading7">
    <w:name w:val="Jazzy Heading7"/>
    <w:basedOn w:val="JazzyHeadi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enter" w:pos="900"/>
        <w:tab w:val="center" w:pos="2340"/>
        <w:tab w:val="center" w:pos="3780"/>
        <w:tab w:val="center" w:pos="5220"/>
        <w:tab w:val="center" w:pos="6660"/>
        <w:tab w:val="center" w:pos="8100"/>
        <w:tab w:val="center" w:pos="9540"/>
      </w:tabs>
    </w:pPr>
  </w:style>
  <w:style w:type="paragraph" w:customStyle="1" w:styleId="JazzyHeading8">
    <w:name w:val="Jazzy Heading8"/>
    <w:basedOn w:val="JazzyHeadi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enter" w:pos="900"/>
        <w:tab w:val="center" w:pos="2340"/>
        <w:tab w:val="center" w:pos="3780"/>
        <w:tab w:val="center" w:pos="5220"/>
        <w:tab w:val="center" w:pos="6660"/>
        <w:tab w:val="center" w:pos="8100"/>
        <w:tab w:val="center" w:pos="9540"/>
      </w:tabs>
    </w:pPr>
    <w:rPr>
      <w:b w:val="0"/>
    </w:rPr>
  </w:style>
  <w:style w:type="paragraph" w:customStyle="1" w:styleId="JazzyHeading9">
    <w:name w:val="Jazzy Heading9"/>
    <w:basedOn w:val="JazzyHeading6"/>
    <w:pPr>
      <w:tabs>
        <w:tab w:val="clear" w:pos="720"/>
        <w:tab w:val="clear" w:pos="1980"/>
        <w:tab w:val="clear" w:pos="3240"/>
        <w:tab w:val="clear" w:pos="4500"/>
        <w:tab w:val="clear" w:pos="5760"/>
        <w:tab w:val="clear" w:pos="7020"/>
        <w:tab w:val="clear" w:pos="8280"/>
        <w:tab w:val="center" w:pos="900"/>
        <w:tab w:val="center" w:pos="2250"/>
        <w:tab w:val="center" w:pos="3600"/>
        <w:tab w:val="center" w:pos="4950"/>
        <w:tab w:val="center" w:pos="6300"/>
        <w:tab w:val="center" w:pos="7650"/>
        <w:tab w:val="center" w:pos="9000"/>
      </w:tabs>
    </w:pPr>
  </w:style>
  <w:style w:type="paragraph" w:customStyle="1" w:styleId="Jazzy00">
    <w:name w:val="Jazzy00"/>
    <w:basedOn w:val="Normal"/>
    <w:pPr>
      <w:spacing w:before="160"/>
      <w:jc w:val="center"/>
    </w:pPr>
    <w:rPr>
      <w:b/>
      <w:noProof/>
      <w:sz w:val="52"/>
    </w:rPr>
  </w:style>
  <w:style w:type="paragraph" w:customStyle="1" w:styleId="Jazzy01">
    <w:name w:val="Jazzy01"/>
    <w:next w:val="ExtraInfo"/>
    <w:pPr>
      <w:jc w:val="center"/>
    </w:pPr>
    <w:rPr>
      <w:b/>
      <w:noProof/>
      <w:sz w:val="72"/>
    </w:rPr>
  </w:style>
  <w:style w:type="paragraph" w:customStyle="1" w:styleId="Jazzy10">
    <w:name w:val="Jazzy10"/>
    <w:basedOn w:val="Normal"/>
    <w:pPr>
      <w:spacing w:before="240" w:after="120"/>
      <w:jc w:val="center"/>
    </w:pPr>
    <w:rPr>
      <w:b/>
      <w:noProof/>
      <w:sz w:val="64"/>
    </w:rPr>
  </w:style>
  <w:style w:type="paragraph" w:customStyle="1" w:styleId="Jazzy11">
    <w:name w:val="Jazzy11"/>
    <w:basedOn w:val="Jazzy00"/>
    <w:next w:val="ExtraInfo"/>
    <w:pPr>
      <w:spacing w:before="0"/>
    </w:pPr>
    <w:rPr>
      <w:sz w:val="64"/>
    </w:rPr>
  </w:style>
  <w:style w:type="paragraph" w:styleId="BalloonText">
    <w:name w:val="Balloon Text"/>
    <w:basedOn w:val="Normal"/>
    <w:semiHidden/>
    <w:rsid w:val="004F4E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6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6190"/>
  </w:style>
  <w:style w:type="paragraph" w:styleId="Footer">
    <w:name w:val="footer"/>
    <w:basedOn w:val="Normal"/>
    <w:link w:val="FooterChar"/>
    <w:rsid w:val="002C6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6190"/>
  </w:style>
  <w:style w:type="paragraph" w:styleId="ListParagraph">
    <w:name w:val="List Paragraph"/>
    <w:basedOn w:val="Normal"/>
    <w:uiPriority w:val="34"/>
    <w:qFormat/>
    <w:rsid w:val="0022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tendresseT\AppData\Roaming\Microsoft\Templates\Calendar_wizard(15)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Calendar_wizard(15)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2023-06-07T13:22:00Z</dcterms:created>
  <dcterms:modified xsi:type="dcterms:W3CDTF">2023-06-07T13:22:00Z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TC062062631033</vt:lpwstr>
  </property>
</Properties>
</file>